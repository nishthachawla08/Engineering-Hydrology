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51E" w:rsidRDefault="009E3270">
      <w:pPr>
        <w:rPr>
          <w:sz w:val="48"/>
          <w:szCs w:val="48"/>
        </w:rPr>
      </w:pPr>
      <w:bookmarkStart w:id="0" w:name="_GoBack"/>
      <w:bookmarkEnd w:id="0"/>
      <w:r w:rsidRPr="009E3270">
        <w:rPr>
          <w:sz w:val="48"/>
          <w:szCs w:val="48"/>
        </w:rPr>
        <w:t>Assignment 2: Global Energy flow perspective</w:t>
      </w:r>
    </w:p>
    <w:p w:rsidR="009E3270" w:rsidRDefault="009E3270" w:rsidP="009E3270">
      <w:pPr>
        <w:pStyle w:val="NoSpacing"/>
        <w:rPr>
          <w:b/>
        </w:rPr>
      </w:pPr>
      <w:r w:rsidRPr="00405BB0">
        <w:rPr>
          <w:b/>
        </w:rPr>
        <w:t>Question: Melting the Ice</w:t>
      </w:r>
    </w:p>
    <w:p w:rsidR="00405BB0" w:rsidRPr="00405BB0" w:rsidRDefault="00405BB0" w:rsidP="009E3270">
      <w:pPr>
        <w:pStyle w:val="NoSpacing"/>
        <w:rPr>
          <w:b/>
        </w:rPr>
      </w:pPr>
    </w:p>
    <w:p w:rsidR="009E3270" w:rsidRDefault="009E3270" w:rsidP="009E3270">
      <w:pPr>
        <w:pStyle w:val="NoSpacing"/>
        <w:rPr>
          <w:vertAlign w:val="superscript"/>
        </w:rPr>
      </w:pPr>
      <w:r>
        <w:t>1) Total solar incoming radiation the earth receives=161 w/m</w:t>
      </w:r>
      <w:r w:rsidRPr="009E3270">
        <w:rPr>
          <w:vertAlign w:val="superscript"/>
        </w:rPr>
        <w:t>2</w:t>
      </w:r>
    </w:p>
    <w:p w:rsidR="00405BB0" w:rsidRPr="009E3270" w:rsidRDefault="00405BB0" w:rsidP="009E3270">
      <w:pPr>
        <w:pStyle w:val="NoSpacing"/>
      </w:pPr>
    </w:p>
    <w:p w:rsidR="009E3270" w:rsidRDefault="009E3270" w:rsidP="009E3270">
      <w:pPr>
        <w:pStyle w:val="NoSpacing"/>
      </w:pPr>
      <w:r>
        <w:t>2) Total forcing Radiation=Total Radiation Received- Total radiation emitted</w:t>
      </w:r>
    </w:p>
    <w:p w:rsidR="009E3270" w:rsidRDefault="009E3270" w:rsidP="009E3270">
      <w:pPr>
        <w:pStyle w:val="NoSpacing"/>
      </w:pPr>
      <w:r>
        <w:t xml:space="preserve">    Radiation received=Solar radiation</w:t>
      </w:r>
      <w:r w:rsidR="00405BB0">
        <w:t xml:space="preserve"> </w:t>
      </w:r>
      <w:r>
        <w:t>+</w:t>
      </w:r>
      <w:r w:rsidR="00405BB0">
        <w:t xml:space="preserve"> </w:t>
      </w:r>
      <w:r>
        <w:t>climate change radiation</w:t>
      </w:r>
      <w:r w:rsidR="00405BB0">
        <w:t xml:space="preserve"> </w:t>
      </w:r>
      <w:r>
        <w:t>+</w:t>
      </w:r>
      <w:r w:rsidR="00405BB0">
        <w:t xml:space="preserve"> </w:t>
      </w:r>
      <w:r>
        <w:t>Back radiation</w:t>
      </w:r>
    </w:p>
    <w:p w:rsidR="009E3270" w:rsidRDefault="009E3270" w:rsidP="009E3270">
      <w:pPr>
        <w:pStyle w:val="NoSpacing"/>
        <w:ind w:firstLine="426"/>
      </w:pPr>
      <w:r>
        <w:t>Solar radiation=161</w:t>
      </w:r>
      <w:r w:rsidRPr="009E3270">
        <w:t xml:space="preserve"> </w:t>
      </w:r>
      <w:r>
        <w:t>W/m</w:t>
      </w:r>
      <w:r w:rsidRPr="009E3270">
        <w:rPr>
          <w:vertAlign w:val="superscript"/>
        </w:rPr>
        <w:t>2</w:t>
      </w:r>
    </w:p>
    <w:p w:rsidR="009E3270" w:rsidRDefault="009E3270" w:rsidP="009E3270">
      <w:pPr>
        <w:pStyle w:val="NoSpacing"/>
        <w:ind w:firstLine="426"/>
      </w:pPr>
      <w:r>
        <w:t>Climate Change=3</w:t>
      </w:r>
      <w:r w:rsidRPr="009E3270">
        <w:t xml:space="preserve"> </w:t>
      </w:r>
      <w:r>
        <w:t>W/m</w:t>
      </w:r>
      <w:r w:rsidRPr="009E3270">
        <w:rPr>
          <w:vertAlign w:val="superscript"/>
        </w:rPr>
        <w:t>2</w:t>
      </w:r>
    </w:p>
    <w:p w:rsidR="009E3270" w:rsidRDefault="009E3270" w:rsidP="009E3270">
      <w:pPr>
        <w:pStyle w:val="NoSpacing"/>
        <w:ind w:firstLine="426"/>
      </w:pPr>
      <w:r>
        <w:t>Back Radiation=333</w:t>
      </w:r>
      <w:r w:rsidRPr="009E3270">
        <w:t xml:space="preserve"> </w:t>
      </w:r>
      <w:r>
        <w:t>W/m</w:t>
      </w:r>
      <w:r w:rsidRPr="009E3270">
        <w:rPr>
          <w:vertAlign w:val="superscript"/>
        </w:rPr>
        <w:t>2</w:t>
      </w:r>
    </w:p>
    <w:p w:rsidR="009E3270" w:rsidRDefault="009E3270" w:rsidP="009E3270">
      <w:pPr>
        <w:pStyle w:val="NoSpacing"/>
        <w:ind w:firstLine="426"/>
      </w:pPr>
      <w:r>
        <w:t>Total radiation at Earth surface =161+3+333=497 W/m</w:t>
      </w:r>
      <w:r w:rsidRPr="009E3270">
        <w:rPr>
          <w:vertAlign w:val="superscript"/>
        </w:rPr>
        <w:t>2</w:t>
      </w:r>
    </w:p>
    <w:p w:rsidR="009E3270" w:rsidRDefault="009E3270" w:rsidP="009E3270">
      <w:pPr>
        <w:pStyle w:val="NoSpacing"/>
      </w:pPr>
      <w:r>
        <w:t xml:space="preserve">   Total Radiation emitted= Convection</w:t>
      </w:r>
      <w:r w:rsidR="00405BB0">
        <w:t xml:space="preserve"> </w:t>
      </w:r>
      <w:r>
        <w:t>+</w:t>
      </w:r>
      <w:r w:rsidR="00405BB0">
        <w:t xml:space="preserve"> </w:t>
      </w:r>
      <w:r>
        <w:t>latent heat</w:t>
      </w:r>
      <w:r w:rsidR="00405BB0">
        <w:t xml:space="preserve"> </w:t>
      </w:r>
      <w:r>
        <w:t>+</w:t>
      </w:r>
      <w:r w:rsidR="00405BB0">
        <w:t xml:space="preserve"> </w:t>
      </w:r>
      <w:r>
        <w:t>emitted</w:t>
      </w:r>
      <w:r w:rsidR="00D874E5">
        <w:t xml:space="preserve"> from earth</w:t>
      </w:r>
    </w:p>
    <w:p w:rsidR="009E3270" w:rsidRDefault="009E3270" w:rsidP="009E3270">
      <w:pPr>
        <w:pStyle w:val="NoSpacing"/>
        <w:ind w:left="426"/>
        <w:rPr>
          <w:vertAlign w:val="superscript"/>
        </w:rPr>
      </w:pPr>
      <w:r>
        <w:t>Convection=17</w:t>
      </w:r>
      <w:r w:rsidRPr="009E3270">
        <w:t xml:space="preserve"> </w:t>
      </w:r>
      <w:r>
        <w:t>W/m</w:t>
      </w:r>
      <w:r w:rsidRPr="009E3270">
        <w:rPr>
          <w:vertAlign w:val="superscript"/>
        </w:rPr>
        <w:t>2</w:t>
      </w:r>
    </w:p>
    <w:p w:rsidR="009E3270" w:rsidRDefault="009E3270" w:rsidP="009E3270">
      <w:pPr>
        <w:pStyle w:val="NoSpacing"/>
        <w:ind w:left="426"/>
      </w:pPr>
      <w:r>
        <w:t>Latent heat=80</w:t>
      </w:r>
      <w:r w:rsidRPr="009E3270">
        <w:t xml:space="preserve"> </w:t>
      </w:r>
      <w:r>
        <w:t>W/m</w:t>
      </w:r>
      <w:r w:rsidRPr="009E3270">
        <w:rPr>
          <w:vertAlign w:val="superscript"/>
        </w:rPr>
        <w:t>2</w:t>
      </w:r>
    </w:p>
    <w:p w:rsidR="009E3270" w:rsidRDefault="009E3270" w:rsidP="009E3270">
      <w:pPr>
        <w:pStyle w:val="NoSpacing"/>
        <w:ind w:left="426"/>
      </w:pPr>
      <w:r>
        <w:t>Radiation emitted from earth surface=396</w:t>
      </w:r>
      <w:r w:rsidRPr="009E3270">
        <w:t xml:space="preserve"> </w:t>
      </w:r>
      <w:r>
        <w:t>W/m</w:t>
      </w:r>
      <w:r w:rsidRPr="009E3270">
        <w:rPr>
          <w:vertAlign w:val="superscript"/>
        </w:rPr>
        <w:t>2</w:t>
      </w:r>
    </w:p>
    <w:p w:rsidR="009E3270" w:rsidRDefault="009E3270" w:rsidP="009E3270">
      <w:pPr>
        <w:pStyle w:val="NoSpacing"/>
        <w:ind w:left="426"/>
        <w:rPr>
          <w:vertAlign w:val="superscript"/>
        </w:rPr>
      </w:pPr>
      <w:r>
        <w:t>Total Radiation emitted=17+80+396=493</w:t>
      </w:r>
      <w:r w:rsidRPr="009E3270">
        <w:t xml:space="preserve"> </w:t>
      </w:r>
      <w:r>
        <w:t>W/m</w:t>
      </w:r>
      <w:r w:rsidRPr="009E3270">
        <w:rPr>
          <w:vertAlign w:val="superscript"/>
        </w:rPr>
        <w:t>2</w:t>
      </w:r>
    </w:p>
    <w:p w:rsidR="009E3270" w:rsidRDefault="009E3270" w:rsidP="009E3270">
      <w:pPr>
        <w:pStyle w:val="NoSpacing"/>
        <w:rPr>
          <w:b/>
          <w:sz w:val="24"/>
          <w:szCs w:val="24"/>
        </w:rPr>
      </w:pPr>
      <w:r w:rsidRPr="009E3270">
        <w:rPr>
          <w:sz w:val="24"/>
          <w:szCs w:val="24"/>
        </w:rPr>
        <w:t>Total Forcing Radiation=497-493=</w:t>
      </w:r>
      <w:r w:rsidRPr="009E3270">
        <w:rPr>
          <w:b/>
          <w:sz w:val="24"/>
          <w:szCs w:val="24"/>
        </w:rPr>
        <w:t>~4 W/m</w:t>
      </w:r>
      <w:r w:rsidRPr="009E3270">
        <w:rPr>
          <w:b/>
          <w:sz w:val="24"/>
          <w:szCs w:val="24"/>
          <w:vertAlign w:val="superscript"/>
        </w:rPr>
        <w:t>2</w:t>
      </w:r>
    </w:p>
    <w:p w:rsidR="00053E1F" w:rsidRPr="00053E1F" w:rsidRDefault="00053E1F" w:rsidP="009E3270">
      <w:pPr>
        <w:pStyle w:val="NoSpacing"/>
        <w:rPr>
          <w:b/>
          <w:sz w:val="24"/>
          <w:szCs w:val="24"/>
        </w:rPr>
      </w:pPr>
    </w:p>
    <w:p w:rsidR="009E3270" w:rsidRPr="00E13DF1" w:rsidRDefault="009E3270" w:rsidP="009E3270">
      <w:pPr>
        <w:pStyle w:val="NoSpacing"/>
        <w:rPr>
          <w:sz w:val="24"/>
          <w:szCs w:val="24"/>
        </w:rPr>
      </w:pPr>
      <w:r w:rsidRPr="00E13DF1">
        <w:rPr>
          <w:sz w:val="24"/>
          <w:szCs w:val="24"/>
        </w:rPr>
        <w:t>3) Latent Heat of fusion (a) =3.34</w:t>
      </w:r>
      <w:r w:rsidR="00E13DF1" w:rsidRPr="00E13DF1">
        <w:rPr>
          <w:sz w:val="24"/>
          <w:szCs w:val="24"/>
        </w:rPr>
        <w:t>*</w:t>
      </w:r>
      <w:r w:rsidRPr="00E13DF1">
        <w:rPr>
          <w:sz w:val="24"/>
          <w:szCs w:val="24"/>
        </w:rPr>
        <w:t>10</w:t>
      </w:r>
      <w:r w:rsidRPr="00E13DF1">
        <w:rPr>
          <w:sz w:val="24"/>
          <w:szCs w:val="24"/>
          <w:vertAlign w:val="superscript"/>
        </w:rPr>
        <w:t>5</w:t>
      </w:r>
      <w:r w:rsidRPr="00E13DF1">
        <w:rPr>
          <w:sz w:val="24"/>
          <w:szCs w:val="24"/>
        </w:rPr>
        <w:t>J/kg</w:t>
      </w:r>
    </w:p>
    <w:p w:rsidR="009E3270" w:rsidRPr="00E13DF1" w:rsidRDefault="009E3270" w:rsidP="00E13DF1">
      <w:pPr>
        <w:pStyle w:val="NoSpacing"/>
        <w:ind w:firstLine="426"/>
        <w:rPr>
          <w:sz w:val="24"/>
          <w:szCs w:val="24"/>
        </w:rPr>
      </w:pPr>
      <w:r w:rsidRPr="00E13DF1">
        <w:rPr>
          <w:sz w:val="24"/>
          <w:szCs w:val="24"/>
        </w:rPr>
        <w:t>Total ice (Glacier</w:t>
      </w:r>
      <w:r w:rsidR="00405BB0">
        <w:rPr>
          <w:sz w:val="24"/>
          <w:szCs w:val="24"/>
        </w:rPr>
        <w:t xml:space="preserve"> </w:t>
      </w:r>
      <w:r w:rsidRPr="00E13DF1">
        <w:rPr>
          <w:sz w:val="24"/>
          <w:szCs w:val="24"/>
        </w:rPr>
        <w:t>+</w:t>
      </w:r>
      <w:r w:rsidR="00405BB0">
        <w:rPr>
          <w:sz w:val="24"/>
          <w:szCs w:val="24"/>
        </w:rPr>
        <w:t xml:space="preserve"> </w:t>
      </w:r>
      <w:r w:rsidRPr="00E13DF1">
        <w:rPr>
          <w:sz w:val="24"/>
          <w:szCs w:val="24"/>
        </w:rPr>
        <w:t>snow)</w:t>
      </w:r>
      <w:r w:rsidR="00405BB0">
        <w:rPr>
          <w:sz w:val="24"/>
          <w:szCs w:val="24"/>
        </w:rPr>
        <w:t xml:space="preserve"> </w:t>
      </w:r>
      <w:r w:rsidRPr="00E13DF1">
        <w:rPr>
          <w:sz w:val="24"/>
          <w:szCs w:val="24"/>
        </w:rPr>
        <w:t>(b)=24064</w:t>
      </w:r>
      <w:r w:rsidR="00E13DF1" w:rsidRPr="00E13DF1">
        <w:rPr>
          <w:sz w:val="24"/>
          <w:szCs w:val="24"/>
        </w:rPr>
        <w:t>*</w:t>
      </w:r>
      <w:r w:rsidRPr="00E13DF1">
        <w:rPr>
          <w:sz w:val="24"/>
          <w:szCs w:val="24"/>
        </w:rPr>
        <w:t>10</w:t>
      </w:r>
      <w:r w:rsidRPr="00E13DF1">
        <w:rPr>
          <w:sz w:val="24"/>
          <w:szCs w:val="24"/>
          <w:vertAlign w:val="superscript"/>
        </w:rPr>
        <w:t>3</w:t>
      </w:r>
      <w:r w:rsidRPr="00E13DF1">
        <w:rPr>
          <w:sz w:val="24"/>
          <w:szCs w:val="24"/>
        </w:rPr>
        <w:t xml:space="preserve"> km</w:t>
      </w:r>
      <w:r w:rsidRPr="00E13DF1">
        <w:rPr>
          <w:sz w:val="24"/>
          <w:szCs w:val="24"/>
          <w:vertAlign w:val="superscript"/>
        </w:rPr>
        <w:t>3</w:t>
      </w:r>
    </w:p>
    <w:p w:rsidR="009E3270" w:rsidRPr="00E13DF1" w:rsidRDefault="009E3270" w:rsidP="00E13DF1">
      <w:pPr>
        <w:pStyle w:val="NoSpacing"/>
        <w:ind w:firstLine="426"/>
        <w:rPr>
          <w:sz w:val="24"/>
          <w:szCs w:val="24"/>
        </w:rPr>
      </w:pPr>
      <w:r w:rsidRPr="00E13DF1">
        <w:rPr>
          <w:sz w:val="24"/>
          <w:szCs w:val="24"/>
        </w:rPr>
        <w:t>Density of ice(c)</w:t>
      </w:r>
      <w:r w:rsidR="00E13DF1" w:rsidRPr="00E13DF1">
        <w:rPr>
          <w:sz w:val="24"/>
          <w:szCs w:val="24"/>
        </w:rPr>
        <w:t xml:space="preserve"> </w:t>
      </w:r>
      <w:r w:rsidRPr="00E13DF1">
        <w:rPr>
          <w:sz w:val="24"/>
          <w:szCs w:val="24"/>
        </w:rPr>
        <w:t>=914kg/m</w:t>
      </w:r>
      <w:r w:rsidRPr="00E13DF1">
        <w:rPr>
          <w:sz w:val="24"/>
          <w:szCs w:val="24"/>
          <w:vertAlign w:val="superscript"/>
        </w:rPr>
        <w:t>3</w:t>
      </w:r>
      <w:r w:rsidRPr="00E13DF1">
        <w:rPr>
          <w:sz w:val="24"/>
          <w:szCs w:val="24"/>
        </w:rPr>
        <w:t>=914</w:t>
      </w:r>
      <w:r w:rsidR="00E13DF1" w:rsidRPr="00E13DF1">
        <w:rPr>
          <w:sz w:val="24"/>
          <w:szCs w:val="24"/>
        </w:rPr>
        <w:t>*</w:t>
      </w:r>
      <w:r w:rsidRPr="00E13DF1">
        <w:rPr>
          <w:sz w:val="24"/>
          <w:szCs w:val="24"/>
        </w:rPr>
        <w:t>10</w:t>
      </w:r>
      <w:r w:rsidRPr="00E13DF1">
        <w:rPr>
          <w:sz w:val="24"/>
          <w:szCs w:val="24"/>
          <w:vertAlign w:val="superscript"/>
        </w:rPr>
        <w:t>9</w:t>
      </w:r>
      <w:r w:rsidRPr="00E13DF1">
        <w:rPr>
          <w:sz w:val="24"/>
          <w:szCs w:val="24"/>
        </w:rPr>
        <w:t>km</w:t>
      </w:r>
      <w:r w:rsidRPr="00E13DF1">
        <w:rPr>
          <w:sz w:val="24"/>
          <w:szCs w:val="24"/>
          <w:vertAlign w:val="superscript"/>
        </w:rPr>
        <w:t>3</w:t>
      </w:r>
    </w:p>
    <w:p w:rsidR="009E3270" w:rsidRPr="00E13DF1" w:rsidRDefault="009E3270" w:rsidP="00E13DF1">
      <w:pPr>
        <w:pStyle w:val="NoSpacing"/>
        <w:ind w:firstLine="426"/>
        <w:rPr>
          <w:sz w:val="24"/>
          <w:szCs w:val="24"/>
        </w:rPr>
      </w:pPr>
      <w:r w:rsidRPr="00E13DF1">
        <w:rPr>
          <w:sz w:val="24"/>
          <w:szCs w:val="24"/>
        </w:rPr>
        <w:t>Total Heat required to melt the ice in joules=a*b*c</w:t>
      </w:r>
      <w:r w:rsidR="00E13DF1" w:rsidRPr="00E13DF1">
        <w:rPr>
          <w:sz w:val="24"/>
          <w:szCs w:val="24"/>
        </w:rPr>
        <w:t>--------&gt; (1)</w:t>
      </w:r>
    </w:p>
    <w:p w:rsidR="009E3270" w:rsidRPr="00E13DF1" w:rsidRDefault="009E3270" w:rsidP="00E13DF1">
      <w:pPr>
        <w:pStyle w:val="NoSpacing"/>
        <w:ind w:firstLine="426"/>
        <w:rPr>
          <w:sz w:val="24"/>
          <w:szCs w:val="24"/>
        </w:rPr>
      </w:pPr>
      <w:r w:rsidRPr="00E13DF1">
        <w:rPr>
          <w:sz w:val="24"/>
          <w:szCs w:val="24"/>
        </w:rPr>
        <w:t xml:space="preserve">Total </w:t>
      </w:r>
      <w:r w:rsidR="00E13DF1" w:rsidRPr="00E13DF1">
        <w:rPr>
          <w:sz w:val="24"/>
          <w:szCs w:val="24"/>
        </w:rPr>
        <w:t xml:space="preserve">radiating forcing </w:t>
      </w:r>
      <w:r w:rsidRPr="00E13DF1">
        <w:rPr>
          <w:sz w:val="24"/>
          <w:szCs w:val="24"/>
        </w:rPr>
        <w:t>=4</w:t>
      </w:r>
      <w:r w:rsidR="00405BB0">
        <w:rPr>
          <w:sz w:val="24"/>
          <w:szCs w:val="24"/>
        </w:rPr>
        <w:t>W</w:t>
      </w:r>
      <w:r w:rsidRPr="00E13DF1">
        <w:rPr>
          <w:sz w:val="24"/>
          <w:szCs w:val="24"/>
        </w:rPr>
        <w:t>/m</w:t>
      </w:r>
      <w:r w:rsidRPr="00E13DF1">
        <w:rPr>
          <w:sz w:val="24"/>
          <w:szCs w:val="24"/>
          <w:vertAlign w:val="superscript"/>
        </w:rPr>
        <w:t>2</w:t>
      </w:r>
      <w:r w:rsidRPr="00E13DF1">
        <w:rPr>
          <w:sz w:val="24"/>
          <w:szCs w:val="24"/>
        </w:rPr>
        <w:t>=4</w:t>
      </w:r>
      <w:r w:rsidR="00E13DF1" w:rsidRPr="00E13DF1">
        <w:rPr>
          <w:sz w:val="24"/>
          <w:szCs w:val="24"/>
        </w:rPr>
        <w:t>*</w:t>
      </w:r>
      <w:r w:rsidRPr="00E13DF1">
        <w:rPr>
          <w:sz w:val="24"/>
          <w:szCs w:val="24"/>
        </w:rPr>
        <w:t>10</w:t>
      </w:r>
      <w:r w:rsidRPr="00E13DF1">
        <w:rPr>
          <w:sz w:val="24"/>
          <w:szCs w:val="24"/>
          <w:vertAlign w:val="superscript"/>
        </w:rPr>
        <w:t>6</w:t>
      </w:r>
      <w:r w:rsidRPr="00E13DF1">
        <w:rPr>
          <w:sz w:val="24"/>
          <w:szCs w:val="24"/>
        </w:rPr>
        <w:t>w/km</w:t>
      </w:r>
      <w:r w:rsidRPr="00E13DF1">
        <w:rPr>
          <w:sz w:val="24"/>
          <w:szCs w:val="24"/>
          <w:vertAlign w:val="superscript"/>
        </w:rPr>
        <w:t>2</w:t>
      </w:r>
    </w:p>
    <w:p w:rsidR="00E13DF1" w:rsidRPr="00E13DF1" w:rsidRDefault="00E13DF1" w:rsidP="00E13DF1">
      <w:pPr>
        <w:pStyle w:val="NoSpacing"/>
        <w:ind w:firstLine="426"/>
        <w:rPr>
          <w:sz w:val="24"/>
          <w:szCs w:val="24"/>
        </w:rPr>
      </w:pPr>
      <w:r w:rsidRPr="00E13DF1">
        <w:rPr>
          <w:sz w:val="24"/>
          <w:szCs w:val="24"/>
        </w:rPr>
        <w:t>Total Area of earth=510*10</w:t>
      </w:r>
      <w:r w:rsidRPr="00E13DF1">
        <w:rPr>
          <w:sz w:val="24"/>
          <w:szCs w:val="24"/>
          <w:vertAlign w:val="superscript"/>
        </w:rPr>
        <w:t>6</w:t>
      </w:r>
      <w:r w:rsidRPr="00E13DF1">
        <w:rPr>
          <w:sz w:val="24"/>
          <w:szCs w:val="24"/>
        </w:rPr>
        <w:t xml:space="preserve"> km</w:t>
      </w:r>
      <w:r w:rsidRPr="00E13DF1">
        <w:rPr>
          <w:sz w:val="24"/>
          <w:szCs w:val="24"/>
          <w:vertAlign w:val="superscript"/>
        </w:rPr>
        <w:t>2</w:t>
      </w:r>
    </w:p>
    <w:p w:rsidR="009E3270" w:rsidRPr="00E13DF1" w:rsidRDefault="00E13DF1" w:rsidP="00E13DF1">
      <w:pPr>
        <w:pStyle w:val="NoSpacing"/>
        <w:ind w:firstLine="426"/>
        <w:rPr>
          <w:sz w:val="24"/>
          <w:szCs w:val="24"/>
        </w:rPr>
      </w:pPr>
      <w:r w:rsidRPr="00E13DF1">
        <w:rPr>
          <w:sz w:val="24"/>
          <w:szCs w:val="24"/>
        </w:rPr>
        <w:t xml:space="preserve">Total energy from radiation (J) </w:t>
      </w:r>
      <w:r w:rsidR="009E3270" w:rsidRPr="00E13DF1">
        <w:rPr>
          <w:sz w:val="24"/>
          <w:szCs w:val="24"/>
        </w:rPr>
        <w:t xml:space="preserve">in </w:t>
      </w:r>
      <w:r w:rsidR="00405BB0">
        <w:rPr>
          <w:sz w:val="24"/>
          <w:szCs w:val="24"/>
        </w:rPr>
        <w:t>“</w:t>
      </w:r>
      <w:r w:rsidRPr="00E13DF1">
        <w:rPr>
          <w:sz w:val="24"/>
          <w:szCs w:val="24"/>
        </w:rPr>
        <w:t>Y</w:t>
      </w:r>
      <w:r w:rsidR="00405BB0">
        <w:rPr>
          <w:sz w:val="24"/>
          <w:szCs w:val="24"/>
        </w:rPr>
        <w:t>”</w:t>
      </w:r>
      <w:r w:rsidR="009E3270" w:rsidRPr="00E13DF1">
        <w:rPr>
          <w:sz w:val="24"/>
          <w:szCs w:val="24"/>
        </w:rPr>
        <w:t xml:space="preserve"> no. </w:t>
      </w:r>
      <w:r w:rsidRPr="00E13DF1">
        <w:rPr>
          <w:sz w:val="24"/>
          <w:szCs w:val="24"/>
        </w:rPr>
        <w:t>o</w:t>
      </w:r>
      <w:r w:rsidR="009E3270" w:rsidRPr="00E13DF1">
        <w:rPr>
          <w:sz w:val="24"/>
          <w:szCs w:val="24"/>
        </w:rPr>
        <w:t>f years=</w:t>
      </w:r>
      <w:r w:rsidRPr="00E13DF1">
        <w:rPr>
          <w:sz w:val="24"/>
          <w:szCs w:val="24"/>
        </w:rPr>
        <w:t>4*10</w:t>
      </w:r>
      <w:r w:rsidRPr="00E13DF1">
        <w:rPr>
          <w:sz w:val="24"/>
          <w:szCs w:val="24"/>
          <w:vertAlign w:val="superscript"/>
        </w:rPr>
        <w:t>6</w:t>
      </w:r>
      <w:r w:rsidRPr="00E13DF1">
        <w:rPr>
          <w:sz w:val="24"/>
          <w:szCs w:val="24"/>
        </w:rPr>
        <w:t>*510*10</w:t>
      </w:r>
      <w:r w:rsidRPr="00E13DF1">
        <w:rPr>
          <w:sz w:val="24"/>
          <w:szCs w:val="24"/>
          <w:vertAlign w:val="superscript"/>
        </w:rPr>
        <w:t>6</w:t>
      </w:r>
      <w:r w:rsidRPr="00E13DF1">
        <w:rPr>
          <w:sz w:val="24"/>
          <w:szCs w:val="24"/>
        </w:rPr>
        <w:t>*Y*3600*365*24---&gt; (2)</w:t>
      </w:r>
    </w:p>
    <w:p w:rsidR="00E13DF1" w:rsidRPr="00E13DF1" w:rsidRDefault="00E13DF1" w:rsidP="00E13DF1">
      <w:pPr>
        <w:pStyle w:val="NoSpacing"/>
        <w:ind w:firstLine="426"/>
        <w:rPr>
          <w:sz w:val="24"/>
          <w:szCs w:val="24"/>
        </w:rPr>
      </w:pPr>
      <w:r w:rsidRPr="00E13DF1">
        <w:rPr>
          <w:sz w:val="24"/>
          <w:szCs w:val="24"/>
        </w:rPr>
        <w:t>Above energy will melt the ice so,</w:t>
      </w:r>
    </w:p>
    <w:p w:rsidR="00E13DF1" w:rsidRPr="00E13DF1" w:rsidRDefault="00E13DF1" w:rsidP="00E13DF1">
      <w:pPr>
        <w:pStyle w:val="NoSpacing"/>
        <w:ind w:firstLine="426"/>
        <w:rPr>
          <w:sz w:val="24"/>
          <w:szCs w:val="24"/>
        </w:rPr>
      </w:pPr>
      <w:proofErr w:type="spellStart"/>
      <w:r w:rsidRPr="00E13DF1">
        <w:rPr>
          <w:sz w:val="24"/>
          <w:szCs w:val="24"/>
        </w:rPr>
        <w:t>Eq</w:t>
      </w:r>
      <w:proofErr w:type="spellEnd"/>
      <w:r w:rsidRPr="00E13DF1">
        <w:rPr>
          <w:sz w:val="24"/>
          <w:szCs w:val="24"/>
        </w:rPr>
        <w:t>(1)</w:t>
      </w:r>
      <w:r w:rsidR="00405BB0">
        <w:rPr>
          <w:sz w:val="24"/>
          <w:szCs w:val="24"/>
        </w:rPr>
        <w:t xml:space="preserve"> </w:t>
      </w:r>
      <w:r w:rsidRPr="00E13DF1">
        <w:rPr>
          <w:sz w:val="24"/>
          <w:szCs w:val="24"/>
        </w:rPr>
        <w:t>=</w:t>
      </w:r>
      <w:r w:rsidR="00405BB0">
        <w:rPr>
          <w:sz w:val="24"/>
          <w:szCs w:val="24"/>
        </w:rPr>
        <w:t xml:space="preserve"> </w:t>
      </w:r>
      <w:proofErr w:type="spellStart"/>
      <w:r w:rsidRPr="00E13DF1">
        <w:rPr>
          <w:sz w:val="24"/>
          <w:szCs w:val="24"/>
        </w:rPr>
        <w:t>Eq</w:t>
      </w:r>
      <w:proofErr w:type="spellEnd"/>
      <w:r w:rsidRPr="00E13DF1">
        <w:rPr>
          <w:sz w:val="24"/>
          <w:szCs w:val="24"/>
        </w:rPr>
        <w:t>(2)</w:t>
      </w:r>
    </w:p>
    <w:p w:rsidR="00E13DF1" w:rsidRDefault="00E13DF1" w:rsidP="00E13DF1">
      <w:pPr>
        <w:pStyle w:val="NoSpacing"/>
        <w:ind w:firstLine="426"/>
        <w:rPr>
          <w:sz w:val="24"/>
          <w:szCs w:val="24"/>
        </w:rPr>
      </w:pPr>
      <w:r w:rsidRPr="00E13DF1">
        <w:rPr>
          <w:sz w:val="24"/>
          <w:szCs w:val="24"/>
        </w:rPr>
        <w:t>After calculation</w:t>
      </w:r>
      <w:r w:rsidR="00D874E5">
        <w:rPr>
          <w:sz w:val="24"/>
          <w:szCs w:val="24"/>
        </w:rPr>
        <w:t>,</w:t>
      </w:r>
      <w:r w:rsidRPr="00E13DF1">
        <w:rPr>
          <w:sz w:val="24"/>
          <w:szCs w:val="24"/>
        </w:rPr>
        <w:t xml:space="preserve"> no. of years </w:t>
      </w:r>
      <w:r w:rsidR="00405BB0">
        <w:rPr>
          <w:sz w:val="24"/>
          <w:szCs w:val="24"/>
        </w:rPr>
        <w:t>“</w:t>
      </w:r>
      <w:r w:rsidRPr="00E13DF1">
        <w:rPr>
          <w:sz w:val="24"/>
          <w:szCs w:val="24"/>
        </w:rPr>
        <w:t>Y</w:t>
      </w:r>
      <w:r w:rsidR="00405BB0">
        <w:rPr>
          <w:sz w:val="24"/>
          <w:szCs w:val="24"/>
        </w:rPr>
        <w:t>”</w:t>
      </w:r>
      <w:r w:rsidRPr="00E13DF1">
        <w:rPr>
          <w:sz w:val="24"/>
          <w:szCs w:val="24"/>
        </w:rPr>
        <w:t xml:space="preserve">= </w:t>
      </w:r>
      <w:r w:rsidRPr="00D874E5">
        <w:rPr>
          <w:b/>
          <w:sz w:val="24"/>
          <w:szCs w:val="24"/>
        </w:rPr>
        <w:t>114.18 Years</w:t>
      </w:r>
      <w:r w:rsidR="00053E1F">
        <w:rPr>
          <w:sz w:val="24"/>
          <w:szCs w:val="24"/>
        </w:rPr>
        <w:t xml:space="preserve"> required to melt all the ice</w:t>
      </w:r>
    </w:p>
    <w:p w:rsidR="00D874E5" w:rsidRDefault="00D874E5" w:rsidP="00D874E5">
      <w:pPr>
        <w:pStyle w:val="NoSpacing"/>
        <w:rPr>
          <w:sz w:val="24"/>
          <w:szCs w:val="24"/>
        </w:rPr>
      </w:pPr>
    </w:p>
    <w:p w:rsidR="00D874E5" w:rsidRPr="00405BB0" w:rsidRDefault="00D874E5" w:rsidP="00D874E5">
      <w:pPr>
        <w:pStyle w:val="NoSpacing"/>
        <w:rPr>
          <w:b/>
          <w:sz w:val="24"/>
          <w:szCs w:val="24"/>
          <w:u w:val="single"/>
        </w:rPr>
      </w:pPr>
      <w:r w:rsidRPr="00405BB0">
        <w:rPr>
          <w:b/>
          <w:sz w:val="24"/>
          <w:szCs w:val="24"/>
          <w:u w:val="single"/>
        </w:rPr>
        <w:t>Question: New Steady state Temperature</w:t>
      </w:r>
    </w:p>
    <w:p w:rsidR="00D874E5" w:rsidRDefault="00D874E5" w:rsidP="00D874E5">
      <w:pPr>
        <w:pStyle w:val="NoSpacing"/>
        <w:rPr>
          <w:sz w:val="24"/>
          <w:szCs w:val="24"/>
        </w:rPr>
      </w:pPr>
    </w:p>
    <w:p w:rsidR="00D874E5" w:rsidRDefault="00D874E5" w:rsidP="00D874E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Outgoing surface radiation = </w:t>
      </w:r>
      <w:r w:rsidR="00B070B5">
        <w:rPr>
          <w:sz w:val="24"/>
          <w:szCs w:val="24"/>
        </w:rPr>
        <w:t xml:space="preserve">Total surface outgoing radiation </w:t>
      </w:r>
      <w:r>
        <w:rPr>
          <w:sz w:val="24"/>
          <w:szCs w:val="24"/>
        </w:rPr>
        <w:t>+Total forcing radiation</w:t>
      </w:r>
    </w:p>
    <w:p w:rsidR="00D874E5" w:rsidRDefault="00D874E5" w:rsidP="00D874E5">
      <w:pPr>
        <w:pStyle w:val="NoSpacing"/>
        <w:ind w:left="709"/>
      </w:pPr>
      <w:r>
        <w:t>Radiation emitted from earth surface=396</w:t>
      </w:r>
      <w:r w:rsidRPr="009E3270">
        <w:t xml:space="preserve"> </w:t>
      </w:r>
      <w:r>
        <w:t>W/m</w:t>
      </w:r>
      <w:r w:rsidRPr="009E3270">
        <w:rPr>
          <w:vertAlign w:val="superscript"/>
        </w:rPr>
        <w:t>2</w:t>
      </w:r>
    </w:p>
    <w:p w:rsidR="00D874E5" w:rsidRDefault="00D874E5" w:rsidP="00D874E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Total Forcing Radiation=4w/m</w:t>
      </w:r>
      <w:r w:rsidRPr="00D874E5">
        <w:rPr>
          <w:sz w:val="24"/>
          <w:szCs w:val="24"/>
          <w:vertAlign w:val="superscript"/>
        </w:rPr>
        <w:t>2</w:t>
      </w:r>
    </w:p>
    <w:p w:rsidR="00D874E5" w:rsidRPr="00053E1F" w:rsidRDefault="00D874E5" w:rsidP="00D874E5">
      <w:pPr>
        <w:pStyle w:val="NoSpacing"/>
        <w:ind w:left="720"/>
        <w:rPr>
          <w:b/>
          <w:sz w:val="24"/>
          <w:szCs w:val="24"/>
        </w:rPr>
      </w:pPr>
      <w:r w:rsidRPr="00053E1F">
        <w:rPr>
          <w:b/>
          <w:sz w:val="24"/>
          <w:szCs w:val="24"/>
        </w:rPr>
        <w:t xml:space="preserve">Outgoing surface radiation </w:t>
      </w:r>
      <w:r w:rsidR="00B070B5" w:rsidRPr="00053E1F">
        <w:rPr>
          <w:b/>
          <w:sz w:val="24"/>
          <w:szCs w:val="24"/>
        </w:rPr>
        <w:t>=396+4=400</w:t>
      </w:r>
      <w:r w:rsidRPr="00053E1F">
        <w:rPr>
          <w:b/>
          <w:sz w:val="24"/>
          <w:szCs w:val="24"/>
        </w:rPr>
        <w:t>w/m</w:t>
      </w:r>
      <w:r w:rsidRPr="00053E1F">
        <w:rPr>
          <w:b/>
          <w:sz w:val="24"/>
          <w:szCs w:val="24"/>
          <w:vertAlign w:val="superscript"/>
        </w:rPr>
        <w:t>2</w:t>
      </w:r>
    </w:p>
    <w:p w:rsidR="00E13DF1" w:rsidRDefault="00E13DF1" w:rsidP="009E3270">
      <w:pPr>
        <w:pStyle w:val="NoSpacing"/>
        <w:rPr>
          <w:sz w:val="24"/>
          <w:szCs w:val="24"/>
        </w:rPr>
      </w:pPr>
    </w:p>
    <w:p w:rsidR="00E13DF1" w:rsidRDefault="00EA34F6" w:rsidP="00EA34F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16 </w:t>
      </w:r>
      <w:proofErr w:type="spellStart"/>
      <w:r w:rsidR="00B070B5" w:rsidRPr="00B070B5">
        <w:rPr>
          <w:sz w:val="24"/>
          <w:szCs w:val="24"/>
          <w:vertAlign w:val="superscript"/>
        </w:rPr>
        <w:t>o</w:t>
      </w:r>
      <w:r w:rsidR="00B070B5"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, Radiating Flux</w:t>
      </w:r>
      <w:r w:rsidR="00B070B5">
        <w:rPr>
          <w:sz w:val="24"/>
          <w:szCs w:val="24"/>
        </w:rPr>
        <w:t xml:space="preserve"> TOA (1)</w:t>
      </w:r>
      <w:r>
        <w:rPr>
          <w:sz w:val="24"/>
          <w:szCs w:val="24"/>
        </w:rPr>
        <w:t>= σ*T</w:t>
      </w:r>
      <w:r w:rsidRPr="00EA34F6">
        <w:rPr>
          <w:sz w:val="24"/>
          <w:szCs w:val="24"/>
          <w:vertAlign w:val="superscript"/>
        </w:rPr>
        <w:t>4</w:t>
      </w:r>
      <w:r w:rsidR="00EA49FF">
        <w:rPr>
          <w:sz w:val="24"/>
          <w:szCs w:val="24"/>
        </w:rPr>
        <w:t xml:space="preserve">  (emissivity is 1 since earth is considered as black body)</w:t>
      </w:r>
    </w:p>
    <w:p w:rsidR="00EA49FF" w:rsidRDefault="00B070B5" w:rsidP="00EA49F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σ=5.67X10</w:t>
      </w:r>
      <w:r w:rsidRPr="00B070B5">
        <w:rPr>
          <w:sz w:val="24"/>
          <w:szCs w:val="24"/>
          <w:vertAlign w:val="superscript"/>
        </w:rPr>
        <w:t>-8</w:t>
      </w:r>
    </w:p>
    <w:p w:rsidR="00B070B5" w:rsidRDefault="00B070B5" w:rsidP="00EA49F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T=273.15+16=289.15K</w:t>
      </w:r>
    </w:p>
    <w:p w:rsidR="00B070B5" w:rsidRDefault="00B070B5" w:rsidP="00B070B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TOA (1)=396W/m</w:t>
      </w:r>
      <w:r w:rsidRPr="00B070B5">
        <w:rPr>
          <w:sz w:val="24"/>
          <w:szCs w:val="24"/>
          <w:vertAlign w:val="superscript"/>
        </w:rPr>
        <w:t>2</w:t>
      </w:r>
    </w:p>
    <w:p w:rsidR="00B070B5" w:rsidRPr="00B070B5" w:rsidRDefault="00B070B5" w:rsidP="00B070B5">
      <w:pPr>
        <w:pStyle w:val="NoSpacing"/>
        <w:ind w:left="709"/>
        <w:rPr>
          <w:sz w:val="24"/>
          <w:szCs w:val="24"/>
        </w:rPr>
      </w:pPr>
      <w:r>
        <w:rPr>
          <w:sz w:val="24"/>
          <w:szCs w:val="24"/>
        </w:rPr>
        <w:t>TOA (2)=5.67X10</w:t>
      </w:r>
      <w:r w:rsidRPr="00B070B5">
        <w:rPr>
          <w:sz w:val="24"/>
          <w:szCs w:val="24"/>
          <w:vertAlign w:val="superscript"/>
        </w:rPr>
        <w:t>-8</w:t>
      </w:r>
      <w:r>
        <w:rPr>
          <w:sz w:val="24"/>
          <w:szCs w:val="24"/>
        </w:rPr>
        <w:t>XT</w:t>
      </w:r>
      <w:r w:rsidRPr="00B070B5">
        <w:rPr>
          <w:sz w:val="24"/>
          <w:szCs w:val="24"/>
          <w:vertAlign w:val="superscript"/>
        </w:rPr>
        <w:t>4</w:t>
      </w:r>
    </w:p>
    <w:p w:rsidR="00E13DF1" w:rsidRDefault="00B070B5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TOA(2)-TOA(1)=4</w:t>
      </w:r>
    </w:p>
    <w:p w:rsidR="00B070B5" w:rsidRDefault="00B070B5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After calculating T=289.87K=16.72</w:t>
      </w:r>
      <w:r w:rsidRPr="00B070B5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</w:p>
    <w:p w:rsidR="00B070B5" w:rsidRPr="00053E1F" w:rsidRDefault="00B070B5" w:rsidP="009E3270">
      <w:pPr>
        <w:pStyle w:val="NoSpacing"/>
        <w:rPr>
          <w:b/>
          <w:sz w:val="24"/>
          <w:szCs w:val="24"/>
        </w:rPr>
      </w:pPr>
      <w:r w:rsidRPr="00053E1F">
        <w:rPr>
          <w:b/>
          <w:sz w:val="24"/>
          <w:szCs w:val="24"/>
        </w:rPr>
        <w:t xml:space="preserve">          Increase in temperature=16.72-16=0.72</w:t>
      </w:r>
      <w:r w:rsidRPr="00053E1F">
        <w:rPr>
          <w:b/>
          <w:sz w:val="24"/>
          <w:szCs w:val="24"/>
          <w:vertAlign w:val="superscript"/>
        </w:rPr>
        <w:t xml:space="preserve"> </w:t>
      </w:r>
      <w:proofErr w:type="spellStart"/>
      <w:r w:rsidRPr="00053E1F">
        <w:rPr>
          <w:b/>
          <w:sz w:val="24"/>
          <w:szCs w:val="24"/>
          <w:vertAlign w:val="superscript"/>
        </w:rPr>
        <w:t>o</w:t>
      </w:r>
      <w:r w:rsidRPr="00053E1F">
        <w:rPr>
          <w:b/>
          <w:sz w:val="24"/>
          <w:szCs w:val="24"/>
        </w:rPr>
        <w:t>C</w:t>
      </w:r>
      <w:proofErr w:type="spellEnd"/>
      <w:r w:rsidRPr="00053E1F">
        <w:rPr>
          <w:b/>
          <w:sz w:val="24"/>
          <w:szCs w:val="24"/>
        </w:rPr>
        <w:t xml:space="preserve"> </w:t>
      </w:r>
    </w:p>
    <w:p w:rsidR="00B070B5" w:rsidRDefault="00B070B5" w:rsidP="009E3270">
      <w:pPr>
        <w:pStyle w:val="NoSpacing"/>
        <w:rPr>
          <w:sz w:val="24"/>
          <w:szCs w:val="24"/>
        </w:rPr>
      </w:pPr>
    </w:p>
    <w:p w:rsidR="00B070B5" w:rsidRDefault="00B070B5" w:rsidP="009E3270">
      <w:pPr>
        <w:pStyle w:val="NoSpacing"/>
        <w:rPr>
          <w:sz w:val="24"/>
          <w:szCs w:val="24"/>
        </w:rPr>
      </w:pPr>
    </w:p>
    <w:p w:rsidR="00B070B5" w:rsidRDefault="00B070B5" w:rsidP="009E3270">
      <w:pPr>
        <w:pStyle w:val="NoSpacing"/>
        <w:rPr>
          <w:sz w:val="24"/>
          <w:szCs w:val="24"/>
        </w:rPr>
      </w:pPr>
    </w:p>
    <w:p w:rsidR="00B070B5" w:rsidRDefault="00B070B5" w:rsidP="009E3270">
      <w:pPr>
        <w:pStyle w:val="NoSpacing"/>
        <w:rPr>
          <w:sz w:val="24"/>
          <w:szCs w:val="24"/>
        </w:rPr>
      </w:pPr>
    </w:p>
    <w:p w:rsidR="00B070B5" w:rsidRPr="00405BB0" w:rsidRDefault="00B070B5" w:rsidP="009E3270">
      <w:pPr>
        <w:pStyle w:val="NoSpacing"/>
        <w:rPr>
          <w:b/>
          <w:sz w:val="24"/>
          <w:szCs w:val="24"/>
          <w:u w:val="single"/>
        </w:rPr>
      </w:pPr>
      <w:r w:rsidRPr="00405BB0">
        <w:rPr>
          <w:b/>
          <w:sz w:val="24"/>
          <w:szCs w:val="24"/>
          <w:u w:val="single"/>
        </w:rPr>
        <w:t>Question : Warming the Ocean</w:t>
      </w:r>
    </w:p>
    <w:p w:rsidR="00B070B5" w:rsidRDefault="00B070B5" w:rsidP="009E3270">
      <w:pPr>
        <w:pStyle w:val="NoSpacing"/>
        <w:rPr>
          <w:sz w:val="24"/>
          <w:szCs w:val="24"/>
        </w:rPr>
      </w:pPr>
    </w:p>
    <w:p w:rsidR="00B070B5" w:rsidRDefault="00A66CAC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Total Radiating forcing(a)=4W/m</w:t>
      </w:r>
      <w:r w:rsidRPr="00A66CA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=4*10</w:t>
      </w:r>
      <w:r w:rsidRPr="00A66CAC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km</w:t>
      </w:r>
      <w:r w:rsidRPr="00A66CAC">
        <w:rPr>
          <w:sz w:val="24"/>
          <w:szCs w:val="24"/>
          <w:vertAlign w:val="superscript"/>
        </w:rPr>
        <w:t>2</w:t>
      </w:r>
    </w:p>
    <w:p w:rsidR="00A66CAC" w:rsidRPr="00A66CAC" w:rsidRDefault="00A66CAC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Area of ocean(b) =360*10</w:t>
      </w:r>
      <w:r w:rsidRPr="00A66CAC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km</w:t>
      </w:r>
      <w:r w:rsidRPr="00A66CAC">
        <w:rPr>
          <w:sz w:val="24"/>
          <w:szCs w:val="24"/>
          <w:vertAlign w:val="superscript"/>
        </w:rPr>
        <w:t>2</w:t>
      </w:r>
    </w:p>
    <w:p w:rsidR="00B070B5" w:rsidRDefault="00A66CAC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Total energy in joules for Y no. of years =a*b*Y</w:t>
      </w:r>
      <w:r w:rsidR="00053E1F">
        <w:rPr>
          <w:sz w:val="24"/>
          <w:szCs w:val="24"/>
        </w:rPr>
        <w:t>*365*3600*24</w:t>
      </w:r>
      <w:r>
        <w:rPr>
          <w:sz w:val="24"/>
          <w:szCs w:val="24"/>
        </w:rPr>
        <w:t>-----</w:t>
      </w:r>
      <w:r w:rsidR="00053E1F">
        <w:rPr>
          <w:sz w:val="24"/>
          <w:szCs w:val="24"/>
        </w:rPr>
        <w:t>&gt;</w:t>
      </w:r>
      <w:r>
        <w:rPr>
          <w:sz w:val="24"/>
          <w:szCs w:val="24"/>
        </w:rPr>
        <w:t xml:space="preserve"> (1)</w:t>
      </w:r>
    </w:p>
    <w:p w:rsidR="00B070B5" w:rsidRDefault="00A66CAC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Heat Capacity of sea water(c) =~</w:t>
      </w:r>
      <w:r w:rsidR="00053E1F">
        <w:rPr>
          <w:sz w:val="24"/>
          <w:szCs w:val="24"/>
        </w:rPr>
        <w:t>3993</w:t>
      </w:r>
      <w:r>
        <w:rPr>
          <w:sz w:val="24"/>
          <w:szCs w:val="24"/>
        </w:rPr>
        <w:t xml:space="preserve"> J/kg/k</w:t>
      </w:r>
    </w:p>
    <w:p w:rsidR="00A66CAC" w:rsidRPr="00A66CAC" w:rsidRDefault="00A66CAC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Total Volume of Ocean (d) =1,338,000*10</w:t>
      </w:r>
      <w:r w:rsidRPr="00A66CA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km</w:t>
      </w:r>
      <w:r w:rsidRPr="00A66CAC">
        <w:rPr>
          <w:sz w:val="24"/>
          <w:szCs w:val="24"/>
          <w:vertAlign w:val="superscript"/>
        </w:rPr>
        <w:t>3</w:t>
      </w:r>
    </w:p>
    <w:p w:rsidR="00A66CAC" w:rsidRPr="00A66CAC" w:rsidRDefault="00A66CAC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Density of sea water(e)</w:t>
      </w:r>
      <w:r w:rsidR="00053E1F">
        <w:rPr>
          <w:sz w:val="24"/>
          <w:szCs w:val="24"/>
        </w:rPr>
        <w:t>=1025</w:t>
      </w:r>
      <w:r>
        <w:rPr>
          <w:sz w:val="24"/>
          <w:szCs w:val="24"/>
        </w:rPr>
        <w:t xml:space="preserve"> kg/m</w:t>
      </w:r>
      <w:r w:rsidRPr="00A66CAC">
        <w:rPr>
          <w:sz w:val="24"/>
          <w:szCs w:val="24"/>
          <w:vertAlign w:val="superscript"/>
        </w:rPr>
        <w:t>3</w:t>
      </w:r>
      <w:r w:rsidR="00053E1F">
        <w:rPr>
          <w:sz w:val="24"/>
          <w:szCs w:val="24"/>
        </w:rPr>
        <w:t>=1025</w:t>
      </w:r>
      <w:r>
        <w:rPr>
          <w:sz w:val="24"/>
          <w:szCs w:val="24"/>
        </w:rPr>
        <w:t>*10</w:t>
      </w:r>
      <w:r w:rsidRPr="00A66CAC"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 xml:space="preserve"> kg/km</w:t>
      </w:r>
      <w:r w:rsidRPr="00A66CAC">
        <w:rPr>
          <w:sz w:val="24"/>
          <w:szCs w:val="24"/>
          <w:vertAlign w:val="superscript"/>
        </w:rPr>
        <w:t>3</w:t>
      </w:r>
    </w:p>
    <w:p w:rsidR="00053E1F" w:rsidRDefault="00A66CAC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Total heat required to increase 1 degree temperature= c*d*e-----&gt;(2)</w:t>
      </w:r>
    </w:p>
    <w:p w:rsidR="00053E1F" w:rsidRDefault="00053E1F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Heat required to increase the temperature of ocean will come from radiating force so,</w:t>
      </w:r>
    </w:p>
    <w:p w:rsidR="00B070B5" w:rsidRDefault="00A66CAC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53E1F">
        <w:rPr>
          <w:sz w:val="24"/>
          <w:szCs w:val="24"/>
        </w:rPr>
        <w:t>Eq</w:t>
      </w:r>
      <w:proofErr w:type="spellEnd"/>
      <w:r w:rsidR="00053E1F">
        <w:rPr>
          <w:sz w:val="24"/>
          <w:szCs w:val="24"/>
        </w:rPr>
        <w:t>(1)=</w:t>
      </w:r>
      <w:proofErr w:type="spellStart"/>
      <w:r w:rsidR="00053E1F">
        <w:rPr>
          <w:sz w:val="24"/>
          <w:szCs w:val="24"/>
        </w:rPr>
        <w:t>Eq</w:t>
      </w:r>
      <w:proofErr w:type="spellEnd"/>
      <w:r w:rsidR="00053E1F">
        <w:rPr>
          <w:sz w:val="24"/>
          <w:szCs w:val="24"/>
        </w:rPr>
        <w:t>(2)</w:t>
      </w:r>
    </w:p>
    <w:p w:rsidR="00053E1F" w:rsidRDefault="00053E1F" w:rsidP="009E3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By calculating for no of years Y,</w:t>
      </w:r>
    </w:p>
    <w:p w:rsidR="00053E1F" w:rsidRPr="009E3270" w:rsidRDefault="00053E1F" w:rsidP="009E3270">
      <w:pPr>
        <w:pStyle w:val="NoSpacing"/>
        <w:rPr>
          <w:sz w:val="24"/>
          <w:szCs w:val="24"/>
        </w:rPr>
      </w:pPr>
      <w:r w:rsidRPr="00053E1F">
        <w:rPr>
          <w:b/>
          <w:sz w:val="24"/>
          <w:szCs w:val="24"/>
        </w:rPr>
        <w:t>Y= 120.58 yrs</w:t>
      </w:r>
      <w:r>
        <w:rPr>
          <w:sz w:val="24"/>
          <w:szCs w:val="24"/>
        </w:rPr>
        <w:t xml:space="preserve"> required to change 1 degree temperature change in ocean.</w:t>
      </w:r>
    </w:p>
    <w:sectPr w:rsidR="00053E1F" w:rsidRPr="009E3270" w:rsidSect="0059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08D"/>
    <w:multiLevelType w:val="hybridMultilevel"/>
    <w:tmpl w:val="152CA8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9781E"/>
    <w:multiLevelType w:val="hybridMultilevel"/>
    <w:tmpl w:val="610A4B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D3"/>
    <w:rsid w:val="00003E44"/>
    <w:rsid w:val="00004050"/>
    <w:rsid w:val="00004267"/>
    <w:rsid w:val="0000433D"/>
    <w:rsid w:val="00005094"/>
    <w:rsid w:val="000056C7"/>
    <w:rsid w:val="000104EC"/>
    <w:rsid w:val="00010BFD"/>
    <w:rsid w:val="00011365"/>
    <w:rsid w:val="000139B0"/>
    <w:rsid w:val="000142A9"/>
    <w:rsid w:val="0001553F"/>
    <w:rsid w:val="00015E29"/>
    <w:rsid w:val="000174F1"/>
    <w:rsid w:val="00020328"/>
    <w:rsid w:val="00021893"/>
    <w:rsid w:val="00021AF2"/>
    <w:rsid w:val="00022D61"/>
    <w:rsid w:val="0002350F"/>
    <w:rsid w:val="00025314"/>
    <w:rsid w:val="00025B02"/>
    <w:rsid w:val="00025C15"/>
    <w:rsid w:val="000278DE"/>
    <w:rsid w:val="00027B79"/>
    <w:rsid w:val="0003437F"/>
    <w:rsid w:val="00035270"/>
    <w:rsid w:val="000354FE"/>
    <w:rsid w:val="00035B19"/>
    <w:rsid w:val="00035EB7"/>
    <w:rsid w:val="00036C64"/>
    <w:rsid w:val="00042836"/>
    <w:rsid w:val="00042E97"/>
    <w:rsid w:val="000441C0"/>
    <w:rsid w:val="00044CDD"/>
    <w:rsid w:val="00045669"/>
    <w:rsid w:val="00045E83"/>
    <w:rsid w:val="000460E0"/>
    <w:rsid w:val="000505C3"/>
    <w:rsid w:val="00050EF6"/>
    <w:rsid w:val="00051047"/>
    <w:rsid w:val="00051996"/>
    <w:rsid w:val="000521F8"/>
    <w:rsid w:val="00053E1F"/>
    <w:rsid w:val="000554D0"/>
    <w:rsid w:val="00056480"/>
    <w:rsid w:val="00057773"/>
    <w:rsid w:val="00057D84"/>
    <w:rsid w:val="000623DB"/>
    <w:rsid w:val="00062D91"/>
    <w:rsid w:val="000640D5"/>
    <w:rsid w:val="00065313"/>
    <w:rsid w:val="0006651A"/>
    <w:rsid w:val="00066EFB"/>
    <w:rsid w:val="000677A2"/>
    <w:rsid w:val="00070009"/>
    <w:rsid w:val="0007246F"/>
    <w:rsid w:val="00073505"/>
    <w:rsid w:val="00073B57"/>
    <w:rsid w:val="00074D63"/>
    <w:rsid w:val="00075914"/>
    <w:rsid w:val="000761D9"/>
    <w:rsid w:val="0008156F"/>
    <w:rsid w:val="000828E3"/>
    <w:rsid w:val="00082B42"/>
    <w:rsid w:val="0008433F"/>
    <w:rsid w:val="000905E9"/>
    <w:rsid w:val="000918A9"/>
    <w:rsid w:val="00095F57"/>
    <w:rsid w:val="00097309"/>
    <w:rsid w:val="0009754A"/>
    <w:rsid w:val="00097F31"/>
    <w:rsid w:val="000A1798"/>
    <w:rsid w:val="000A2010"/>
    <w:rsid w:val="000A251B"/>
    <w:rsid w:val="000A480A"/>
    <w:rsid w:val="000A5AA3"/>
    <w:rsid w:val="000A7FE9"/>
    <w:rsid w:val="000B05A4"/>
    <w:rsid w:val="000B0684"/>
    <w:rsid w:val="000B112B"/>
    <w:rsid w:val="000B18E7"/>
    <w:rsid w:val="000B19E0"/>
    <w:rsid w:val="000B333B"/>
    <w:rsid w:val="000B369D"/>
    <w:rsid w:val="000B3978"/>
    <w:rsid w:val="000B52F8"/>
    <w:rsid w:val="000B74E8"/>
    <w:rsid w:val="000C1697"/>
    <w:rsid w:val="000C22BA"/>
    <w:rsid w:val="000C5332"/>
    <w:rsid w:val="000D150E"/>
    <w:rsid w:val="000D1B40"/>
    <w:rsid w:val="000D38B1"/>
    <w:rsid w:val="000D3A9F"/>
    <w:rsid w:val="000D41C4"/>
    <w:rsid w:val="000D4255"/>
    <w:rsid w:val="000E414B"/>
    <w:rsid w:val="000E4457"/>
    <w:rsid w:val="000E5564"/>
    <w:rsid w:val="000E5A32"/>
    <w:rsid w:val="000E7334"/>
    <w:rsid w:val="000E75D1"/>
    <w:rsid w:val="000E78D4"/>
    <w:rsid w:val="000E7EDA"/>
    <w:rsid w:val="000F1768"/>
    <w:rsid w:val="000F21A2"/>
    <w:rsid w:val="000F3FB4"/>
    <w:rsid w:val="000F50E1"/>
    <w:rsid w:val="000F53D5"/>
    <w:rsid w:val="000F5992"/>
    <w:rsid w:val="000F59DE"/>
    <w:rsid w:val="000F5FCE"/>
    <w:rsid w:val="000F6C82"/>
    <w:rsid w:val="00100AA3"/>
    <w:rsid w:val="00101921"/>
    <w:rsid w:val="00101A9D"/>
    <w:rsid w:val="00104588"/>
    <w:rsid w:val="001073C1"/>
    <w:rsid w:val="00107510"/>
    <w:rsid w:val="0010774D"/>
    <w:rsid w:val="0011082F"/>
    <w:rsid w:val="00110871"/>
    <w:rsid w:val="00110C63"/>
    <w:rsid w:val="001134BF"/>
    <w:rsid w:val="0011459C"/>
    <w:rsid w:val="001146BA"/>
    <w:rsid w:val="00115594"/>
    <w:rsid w:val="001155C6"/>
    <w:rsid w:val="00117C9B"/>
    <w:rsid w:val="001237E9"/>
    <w:rsid w:val="0012587D"/>
    <w:rsid w:val="00127E20"/>
    <w:rsid w:val="001307FA"/>
    <w:rsid w:val="00133073"/>
    <w:rsid w:val="0013311F"/>
    <w:rsid w:val="00133AFC"/>
    <w:rsid w:val="00134997"/>
    <w:rsid w:val="00137DD2"/>
    <w:rsid w:val="00140C67"/>
    <w:rsid w:val="001411B6"/>
    <w:rsid w:val="00141698"/>
    <w:rsid w:val="00142190"/>
    <w:rsid w:val="0014237B"/>
    <w:rsid w:val="001425A9"/>
    <w:rsid w:val="001437F5"/>
    <w:rsid w:val="00153D3A"/>
    <w:rsid w:val="00153EA2"/>
    <w:rsid w:val="001541A5"/>
    <w:rsid w:val="001556CE"/>
    <w:rsid w:val="001559FB"/>
    <w:rsid w:val="00156CFE"/>
    <w:rsid w:val="00160EE7"/>
    <w:rsid w:val="00161595"/>
    <w:rsid w:val="0016159B"/>
    <w:rsid w:val="001633D9"/>
    <w:rsid w:val="00163CA7"/>
    <w:rsid w:val="00167A69"/>
    <w:rsid w:val="00167FE5"/>
    <w:rsid w:val="00170DFC"/>
    <w:rsid w:val="00172DF5"/>
    <w:rsid w:val="00173390"/>
    <w:rsid w:val="00174AF8"/>
    <w:rsid w:val="001754E5"/>
    <w:rsid w:val="001762A4"/>
    <w:rsid w:val="0017695F"/>
    <w:rsid w:val="001772FC"/>
    <w:rsid w:val="00180329"/>
    <w:rsid w:val="0018275A"/>
    <w:rsid w:val="00183480"/>
    <w:rsid w:val="001841C0"/>
    <w:rsid w:val="00185461"/>
    <w:rsid w:val="00187296"/>
    <w:rsid w:val="00187320"/>
    <w:rsid w:val="00187E51"/>
    <w:rsid w:val="00190231"/>
    <w:rsid w:val="00191184"/>
    <w:rsid w:val="001930DE"/>
    <w:rsid w:val="00193720"/>
    <w:rsid w:val="00194B3C"/>
    <w:rsid w:val="00196692"/>
    <w:rsid w:val="001A009B"/>
    <w:rsid w:val="001A1EBB"/>
    <w:rsid w:val="001A229A"/>
    <w:rsid w:val="001A27CC"/>
    <w:rsid w:val="001A33D5"/>
    <w:rsid w:val="001A42FF"/>
    <w:rsid w:val="001A4DF8"/>
    <w:rsid w:val="001A6B16"/>
    <w:rsid w:val="001A6BDB"/>
    <w:rsid w:val="001A7BF3"/>
    <w:rsid w:val="001A7F1D"/>
    <w:rsid w:val="001B0DB4"/>
    <w:rsid w:val="001C212D"/>
    <w:rsid w:val="001C585F"/>
    <w:rsid w:val="001C7F28"/>
    <w:rsid w:val="001D06A6"/>
    <w:rsid w:val="001D2CC4"/>
    <w:rsid w:val="001D2D90"/>
    <w:rsid w:val="001D6975"/>
    <w:rsid w:val="001E07DF"/>
    <w:rsid w:val="001E16C8"/>
    <w:rsid w:val="001E2D82"/>
    <w:rsid w:val="001E4298"/>
    <w:rsid w:val="001E4B76"/>
    <w:rsid w:val="001E7C77"/>
    <w:rsid w:val="001F26DA"/>
    <w:rsid w:val="001F2CCB"/>
    <w:rsid w:val="001F4349"/>
    <w:rsid w:val="001F4E4E"/>
    <w:rsid w:val="001F5C35"/>
    <w:rsid w:val="001F7D7E"/>
    <w:rsid w:val="00201A30"/>
    <w:rsid w:val="002079DC"/>
    <w:rsid w:val="00207BD5"/>
    <w:rsid w:val="002112AE"/>
    <w:rsid w:val="00211477"/>
    <w:rsid w:val="00216CC7"/>
    <w:rsid w:val="002175D4"/>
    <w:rsid w:val="00220FC2"/>
    <w:rsid w:val="00221583"/>
    <w:rsid w:val="00221B91"/>
    <w:rsid w:val="00223050"/>
    <w:rsid w:val="00230952"/>
    <w:rsid w:val="00233AB3"/>
    <w:rsid w:val="00234294"/>
    <w:rsid w:val="00235F91"/>
    <w:rsid w:val="00237D36"/>
    <w:rsid w:val="00241076"/>
    <w:rsid w:val="002416BA"/>
    <w:rsid w:val="002419A7"/>
    <w:rsid w:val="00241B55"/>
    <w:rsid w:val="00242689"/>
    <w:rsid w:val="00246247"/>
    <w:rsid w:val="00247986"/>
    <w:rsid w:val="00247B89"/>
    <w:rsid w:val="00251354"/>
    <w:rsid w:val="00253416"/>
    <w:rsid w:val="00254122"/>
    <w:rsid w:val="0025460C"/>
    <w:rsid w:val="00256135"/>
    <w:rsid w:val="00256F71"/>
    <w:rsid w:val="00257B6D"/>
    <w:rsid w:val="00260785"/>
    <w:rsid w:val="00260C42"/>
    <w:rsid w:val="0026166C"/>
    <w:rsid w:val="00261902"/>
    <w:rsid w:val="00261F6C"/>
    <w:rsid w:val="002621FC"/>
    <w:rsid w:val="0026625D"/>
    <w:rsid w:val="00266427"/>
    <w:rsid w:val="0026664C"/>
    <w:rsid w:val="002667B1"/>
    <w:rsid w:val="002672BE"/>
    <w:rsid w:val="002723D3"/>
    <w:rsid w:val="00274939"/>
    <w:rsid w:val="00276958"/>
    <w:rsid w:val="00276BB9"/>
    <w:rsid w:val="0028026B"/>
    <w:rsid w:val="00282C8F"/>
    <w:rsid w:val="00284C70"/>
    <w:rsid w:val="00287712"/>
    <w:rsid w:val="00291AC5"/>
    <w:rsid w:val="0029298D"/>
    <w:rsid w:val="00292C2A"/>
    <w:rsid w:val="002936F5"/>
    <w:rsid w:val="00294AF2"/>
    <w:rsid w:val="00296B68"/>
    <w:rsid w:val="00297CA0"/>
    <w:rsid w:val="002A234A"/>
    <w:rsid w:val="002A47D4"/>
    <w:rsid w:val="002A6DE5"/>
    <w:rsid w:val="002A7015"/>
    <w:rsid w:val="002B10FA"/>
    <w:rsid w:val="002B1482"/>
    <w:rsid w:val="002B384C"/>
    <w:rsid w:val="002B4162"/>
    <w:rsid w:val="002B47B0"/>
    <w:rsid w:val="002B68C9"/>
    <w:rsid w:val="002B715A"/>
    <w:rsid w:val="002C049A"/>
    <w:rsid w:val="002C05CD"/>
    <w:rsid w:val="002C2BAD"/>
    <w:rsid w:val="002C3298"/>
    <w:rsid w:val="002C3617"/>
    <w:rsid w:val="002C3C9A"/>
    <w:rsid w:val="002C59EB"/>
    <w:rsid w:val="002C5FAD"/>
    <w:rsid w:val="002C62F1"/>
    <w:rsid w:val="002D0A73"/>
    <w:rsid w:val="002D0D04"/>
    <w:rsid w:val="002D129A"/>
    <w:rsid w:val="002D17B6"/>
    <w:rsid w:val="002D197D"/>
    <w:rsid w:val="002D27E0"/>
    <w:rsid w:val="002D42AD"/>
    <w:rsid w:val="002D4C94"/>
    <w:rsid w:val="002D5B8B"/>
    <w:rsid w:val="002D65CB"/>
    <w:rsid w:val="002E1F01"/>
    <w:rsid w:val="002E2AAA"/>
    <w:rsid w:val="002E31D3"/>
    <w:rsid w:val="002E3F92"/>
    <w:rsid w:val="002E5B4F"/>
    <w:rsid w:val="002E5C90"/>
    <w:rsid w:val="002E7A12"/>
    <w:rsid w:val="002F2497"/>
    <w:rsid w:val="002F2CAA"/>
    <w:rsid w:val="002F3C8F"/>
    <w:rsid w:val="002F518C"/>
    <w:rsid w:val="002F7166"/>
    <w:rsid w:val="003008E3"/>
    <w:rsid w:val="003039C7"/>
    <w:rsid w:val="0030644B"/>
    <w:rsid w:val="0031042D"/>
    <w:rsid w:val="003111A9"/>
    <w:rsid w:val="003116F0"/>
    <w:rsid w:val="0031173A"/>
    <w:rsid w:val="00311808"/>
    <w:rsid w:val="00311E03"/>
    <w:rsid w:val="0031231A"/>
    <w:rsid w:val="0031300A"/>
    <w:rsid w:val="003136B2"/>
    <w:rsid w:val="003137CF"/>
    <w:rsid w:val="003140F3"/>
    <w:rsid w:val="00315F34"/>
    <w:rsid w:val="003170EE"/>
    <w:rsid w:val="003237EB"/>
    <w:rsid w:val="00323BE8"/>
    <w:rsid w:val="00324C78"/>
    <w:rsid w:val="00325D06"/>
    <w:rsid w:val="00326377"/>
    <w:rsid w:val="00326D3B"/>
    <w:rsid w:val="00332299"/>
    <w:rsid w:val="0033385F"/>
    <w:rsid w:val="00333E76"/>
    <w:rsid w:val="00335323"/>
    <w:rsid w:val="00335B89"/>
    <w:rsid w:val="00335D32"/>
    <w:rsid w:val="00340CE6"/>
    <w:rsid w:val="00341454"/>
    <w:rsid w:val="00341E14"/>
    <w:rsid w:val="00342036"/>
    <w:rsid w:val="00346CD9"/>
    <w:rsid w:val="003474CF"/>
    <w:rsid w:val="00351137"/>
    <w:rsid w:val="003511BC"/>
    <w:rsid w:val="003515BD"/>
    <w:rsid w:val="00352198"/>
    <w:rsid w:val="00353C90"/>
    <w:rsid w:val="00356F85"/>
    <w:rsid w:val="00357C5A"/>
    <w:rsid w:val="00363956"/>
    <w:rsid w:val="00366233"/>
    <w:rsid w:val="00366875"/>
    <w:rsid w:val="00366CE9"/>
    <w:rsid w:val="003677A8"/>
    <w:rsid w:val="003716ED"/>
    <w:rsid w:val="003728EB"/>
    <w:rsid w:val="00373AAF"/>
    <w:rsid w:val="0037484B"/>
    <w:rsid w:val="003763DD"/>
    <w:rsid w:val="003828C1"/>
    <w:rsid w:val="0038358E"/>
    <w:rsid w:val="00384F70"/>
    <w:rsid w:val="003854C6"/>
    <w:rsid w:val="003859B6"/>
    <w:rsid w:val="00396F86"/>
    <w:rsid w:val="003A1185"/>
    <w:rsid w:val="003A1AB4"/>
    <w:rsid w:val="003A253B"/>
    <w:rsid w:val="003A281B"/>
    <w:rsid w:val="003A43B0"/>
    <w:rsid w:val="003A5F0C"/>
    <w:rsid w:val="003A77EE"/>
    <w:rsid w:val="003A7D27"/>
    <w:rsid w:val="003B088E"/>
    <w:rsid w:val="003B1756"/>
    <w:rsid w:val="003B32C7"/>
    <w:rsid w:val="003B543D"/>
    <w:rsid w:val="003B59EC"/>
    <w:rsid w:val="003B5EED"/>
    <w:rsid w:val="003B737D"/>
    <w:rsid w:val="003B7FC3"/>
    <w:rsid w:val="003C0088"/>
    <w:rsid w:val="003C2ECC"/>
    <w:rsid w:val="003C4F58"/>
    <w:rsid w:val="003C5375"/>
    <w:rsid w:val="003C58C1"/>
    <w:rsid w:val="003C6D2B"/>
    <w:rsid w:val="003C7FD4"/>
    <w:rsid w:val="003D28B0"/>
    <w:rsid w:val="003D305C"/>
    <w:rsid w:val="003D318B"/>
    <w:rsid w:val="003D48EB"/>
    <w:rsid w:val="003D5290"/>
    <w:rsid w:val="003D6396"/>
    <w:rsid w:val="003D7F5F"/>
    <w:rsid w:val="003E205F"/>
    <w:rsid w:val="003E2B32"/>
    <w:rsid w:val="003E3DE8"/>
    <w:rsid w:val="003E50A6"/>
    <w:rsid w:val="003E5635"/>
    <w:rsid w:val="003E5E04"/>
    <w:rsid w:val="003E7097"/>
    <w:rsid w:val="003E7B56"/>
    <w:rsid w:val="003F164A"/>
    <w:rsid w:val="003F26C9"/>
    <w:rsid w:val="003F2DE1"/>
    <w:rsid w:val="003F3CC4"/>
    <w:rsid w:val="003F569F"/>
    <w:rsid w:val="003F5AE1"/>
    <w:rsid w:val="003F7713"/>
    <w:rsid w:val="004007B9"/>
    <w:rsid w:val="00402D67"/>
    <w:rsid w:val="004049C5"/>
    <w:rsid w:val="00405BB0"/>
    <w:rsid w:val="0040617E"/>
    <w:rsid w:val="004077F3"/>
    <w:rsid w:val="00410042"/>
    <w:rsid w:val="004144E6"/>
    <w:rsid w:val="00416531"/>
    <w:rsid w:val="0041721A"/>
    <w:rsid w:val="00417919"/>
    <w:rsid w:val="00420D48"/>
    <w:rsid w:val="0042362D"/>
    <w:rsid w:val="004243D8"/>
    <w:rsid w:val="00425BDD"/>
    <w:rsid w:val="004303C3"/>
    <w:rsid w:val="00431281"/>
    <w:rsid w:val="004318DF"/>
    <w:rsid w:val="00431FCE"/>
    <w:rsid w:val="004320AA"/>
    <w:rsid w:val="00432A3E"/>
    <w:rsid w:val="00432B77"/>
    <w:rsid w:val="00433CBB"/>
    <w:rsid w:val="00441217"/>
    <w:rsid w:val="00441B44"/>
    <w:rsid w:val="00442484"/>
    <w:rsid w:val="0044303B"/>
    <w:rsid w:val="00443CD5"/>
    <w:rsid w:val="00443D9C"/>
    <w:rsid w:val="0044575D"/>
    <w:rsid w:val="00447160"/>
    <w:rsid w:val="00452ED6"/>
    <w:rsid w:val="004547B8"/>
    <w:rsid w:val="00455648"/>
    <w:rsid w:val="004559CE"/>
    <w:rsid w:val="00456013"/>
    <w:rsid w:val="004569A6"/>
    <w:rsid w:val="0046010E"/>
    <w:rsid w:val="0046366E"/>
    <w:rsid w:val="00464A15"/>
    <w:rsid w:val="00465DC1"/>
    <w:rsid w:val="00467C56"/>
    <w:rsid w:val="00467F80"/>
    <w:rsid w:val="00471F1B"/>
    <w:rsid w:val="0047243B"/>
    <w:rsid w:val="004727AC"/>
    <w:rsid w:val="00472B94"/>
    <w:rsid w:val="004739F5"/>
    <w:rsid w:val="00473F4E"/>
    <w:rsid w:val="00476B0E"/>
    <w:rsid w:val="00476C5D"/>
    <w:rsid w:val="00476E82"/>
    <w:rsid w:val="00476F33"/>
    <w:rsid w:val="004777BB"/>
    <w:rsid w:val="00480BD6"/>
    <w:rsid w:val="004824C5"/>
    <w:rsid w:val="0048309A"/>
    <w:rsid w:val="00483EFC"/>
    <w:rsid w:val="0048417E"/>
    <w:rsid w:val="00484DFC"/>
    <w:rsid w:val="00484F5E"/>
    <w:rsid w:val="00485C7C"/>
    <w:rsid w:val="00490C6D"/>
    <w:rsid w:val="00492C6F"/>
    <w:rsid w:val="00494509"/>
    <w:rsid w:val="00494FB2"/>
    <w:rsid w:val="00496DAB"/>
    <w:rsid w:val="00497294"/>
    <w:rsid w:val="00497D56"/>
    <w:rsid w:val="004A2AC7"/>
    <w:rsid w:val="004A3044"/>
    <w:rsid w:val="004A40B8"/>
    <w:rsid w:val="004A4A32"/>
    <w:rsid w:val="004A4A62"/>
    <w:rsid w:val="004A53D7"/>
    <w:rsid w:val="004A75BA"/>
    <w:rsid w:val="004A7F57"/>
    <w:rsid w:val="004B0464"/>
    <w:rsid w:val="004B23DD"/>
    <w:rsid w:val="004B3C6E"/>
    <w:rsid w:val="004B40E3"/>
    <w:rsid w:val="004B4743"/>
    <w:rsid w:val="004B5603"/>
    <w:rsid w:val="004B5CE2"/>
    <w:rsid w:val="004B6C0A"/>
    <w:rsid w:val="004C169D"/>
    <w:rsid w:val="004C3B4E"/>
    <w:rsid w:val="004C4216"/>
    <w:rsid w:val="004C5CE4"/>
    <w:rsid w:val="004C67E1"/>
    <w:rsid w:val="004C73FD"/>
    <w:rsid w:val="004C748F"/>
    <w:rsid w:val="004C7B73"/>
    <w:rsid w:val="004D0854"/>
    <w:rsid w:val="004D1D8E"/>
    <w:rsid w:val="004D5043"/>
    <w:rsid w:val="004D5B37"/>
    <w:rsid w:val="004D5C30"/>
    <w:rsid w:val="004D62F9"/>
    <w:rsid w:val="004D6B63"/>
    <w:rsid w:val="004D71AC"/>
    <w:rsid w:val="004D750B"/>
    <w:rsid w:val="004E0DF5"/>
    <w:rsid w:val="004E1DFE"/>
    <w:rsid w:val="004E2169"/>
    <w:rsid w:val="004E4879"/>
    <w:rsid w:val="004E5B15"/>
    <w:rsid w:val="004F04B8"/>
    <w:rsid w:val="004F164F"/>
    <w:rsid w:val="004F2B56"/>
    <w:rsid w:val="004F4911"/>
    <w:rsid w:val="004F5E66"/>
    <w:rsid w:val="004F726F"/>
    <w:rsid w:val="004F7637"/>
    <w:rsid w:val="0050171F"/>
    <w:rsid w:val="00502775"/>
    <w:rsid w:val="00504989"/>
    <w:rsid w:val="005107FF"/>
    <w:rsid w:val="00513516"/>
    <w:rsid w:val="00513590"/>
    <w:rsid w:val="005154A0"/>
    <w:rsid w:val="005156F6"/>
    <w:rsid w:val="005171D6"/>
    <w:rsid w:val="00517279"/>
    <w:rsid w:val="005174E4"/>
    <w:rsid w:val="00520A71"/>
    <w:rsid w:val="005227B8"/>
    <w:rsid w:val="00526BE3"/>
    <w:rsid w:val="00526C4B"/>
    <w:rsid w:val="00526CF7"/>
    <w:rsid w:val="0052725F"/>
    <w:rsid w:val="00530980"/>
    <w:rsid w:val="00532E70"/>
    <w:rsid w:val="00534CBB"/>
    <w:rsid w:val="00535805"/>
    <w:rsid w:val="00535912"/>
    <w:rsid w:val="00541808"/>
    <w:rsid w:val="00542792"/>
    <w:rsid w:val="00543DE7"/>
    <w:rsid w:val="00543E2B"/>
    <w:rsid w:val="0054430B"/>
    <w:rsid w:val="0054574C"/>
    <w:rsid w:val="00545A02"/>
    <w:rsid w:val="00546DB6"/>
    <w:rsid w:val="005473C1"/>
    <w:rsid w:val="00550106"/>
    <w:rsid w:val="00551DEB"/>
    <w:rsid w:val="00552153"/>
    <w:rsid w:val="005542F7"/>
    <w:rsid w:val="00554782"/>
    <w:rsid w:val="00555E2F"/>
    <w:rsid w:val="005607CE"/>
    <w:rsid w:val="0056097F"/>
    <w:rsid w:val="00560BA7"/>
    <w:rsid w:val="00561D14"/>
    <w:rsid w:val="005657F5"/>
    <w:rsid w:val="00571BAB"/>
    <w:rsid w:val="00571BBC"/>
    <w:rsid w:val="00572498"/>
    <w:rsid w:val="00575002"/>
    <w:rsid w:val="005769F8"/>
    <w:rsid w:val="00580005"/>
    <w:rsid w:val="00580965"/>
    <w:rsid w:val="0058130D"/>
    <w:rsid w:val="005825DD"/>
    <w:rsid w:val="00583D50"/>
    <w:rsid w:val="00583FB3"/>
    <w:rsid w:val="0058769C"/>
    <w:rsid w:val="0059051E"/>
    <w:rsid w:val="00595009"/>
    <w:rsid w:val="00595B6D"/>
    <w:rsid w:val="0059758E"/>
    <w:rsid w:val="00597766"/>
    <w:rsid w:val="005A07AA"/>
    <w:rsid w:val="005A19EB"/>
    <w:rsid w:val="005A280B"/>
    <w:rsid w:val="005A2C8F"/>
    <w:rsid w:val="005A4D04"/>
    <w:rsid w:val="005A5C6B"/>
    <w:rsid w:val="005A5CA4"/>
    <w:rsid w:val="005A5DA9"/>
    <w:rsid w:val="005A5E65"/>
    <w:rsid w:val="005A673D"/>
    <w:rsid w:val="005A6A3A"/>
    <w:rsid w:val="005A6A90"/>
    <w:rsid w:val="005B17BA"/>
    <w:rsid w:val="005B2837"/>
    <w:rsid w:val="005B2BB0"/>
    <w:rsid w:val="005B39D1"/>
    <w:rsid w:val="005B4196"/>
    <w:rsid w:val="005B4F2E"/>
    <w:rsid w:val="005B5113"/>
    <w:rsid w:val="005C095F"/>
    <w:rsid w:val="005C289D"/>
    <w:rsid w:val="005C2F42"/>
    <w:rsid w:val="005D04D9"/>
    <w:rsid w:val="005D143C"/>
    <w:rsid w:val="005D23B7"/>
    <w:rsid w:val="005D25ED"/>
    <w:rsid w:val="005D2DE2"/>
    <w:rsid w:val="005D58AE"/>
    <w:rsid w:val="005D5CF2"/>
    <w:rsid w:val="005D65CD"/>
    <w:rsid w:val="005D7ABA"/>
    <w:rsid w:val="005D7B7F"/>
    <w:rsid w:val="005E31A2"/>
    <w:rsid w:val="005E3802"/>
    <w:rsid w:val="005E3A29"/>
    <w:rsid w:val="005E4D29"/>
    <w:rsid w:val="005E667B"/>
    <w:rsid w:val="005E68D7"/>
    <w:rsid w:val="005F011C"/>
    <w:rsid w:val="005F1838"/>
    <w:rsid w:val="005F1F76"/>
    <w:rsid w:val="005F38DC"/>
    <w:rsid w:val="005F4C14"/>
    <w:rsid w:val="005F5748"/>
    <w:rsid w:val="005F7C4F"/>
    <w:rsid w:val="0060385A"/>
    <w:rsid w:val="0060504B"/>
    <w:rsid w:val="00605264"/>
    <w:rsid w:val="00606528"/>
    <w:rsid w:val="00611479"/>
    <w:rsid w:val="00612209"/>
    <w:rsid w:val="0061485A"/>
    <w:rsid w:val="006148DA"/>
    <w:rsid w:val="0061588A"/>
    <w:rsid w:val="00621043"/>
    <w:rsid w:val="0062215D"/>
    <w:rsid w:val="00622316"/>
    <w:rsid w:val="00626A5C"/>
    <w:rsid w:val="00626F50"/>
    <w:rsid w:val="006277CC"/>
    <w:rsid w:val="00627E3A"/>
    <w:rsid w:val="006302AB"/>
    <w:rsid w:val="00631884"/>
    <w:rsid w:val="00632C91"/>
    <w:rsid w:val="00634B9C"/>
    <w:rsid w:val="0063696E"/>
    <w:rsid w:val="00640581"/>
    <w:rsid w:val="00641DE1"/>
    <w:rsid w:val="00641E9F"/>
    <w:rsid w:val="00642215"/>
    <w:rsid w:val="006427A0"/>
    <w:rsid w:val="00642A9C"/>
    <w:rsid w:val="00644986"/>
    <w:rsid w:val="00653B83"/>
    <w:rsid w:val="00655425"/>
    <w:rsid w:val="00656A02"/>
    <w:rsid w:val="006639D4"/>
    <w:rsid w:val="006653AA"/>
    <w:rsid w:val="00665835"/>
    <w:rsid w:val="00666A3B"/>
    <w:rsid w:val="00672708"/>
    <w:rsid w:val="00672CEF"/>
    <w:rsid w:val="006737ED"/>
    <w:rsid w:val="006771A3"/>
    <w:rsid w:val="00677D22"/>
    <w:rsid w:val="0068001D"/>
    <w:rsid w:val="00680222"/>
    <w:rsid w:val="00680B4C"/>
    <w:rsid w:val="006811FA"/>
    <w:rsid w:val="00682546"/>
    <w:rsid w:val="0068324B"/>
    <w:rsid w:val="0068372E"/>
    <w:rsid w:val="00683E4D"/>
    <w:rsid w:val="00684710"/>
    <w:rsid w:val="00684A63"/>
    <w:rsid w:val="00684DAB"/>
    <w:rsid w:val="00685E7C"/>
    <w:rsid w:val="006860ED"/>
    <w:rsid w:val="00686315"/>
    <w:rsid w:val="0069130E"/>
    <w:rsid w:val="006916DD"/>
    <w:rsid w:val="00692B66"/>
    <w:rsid w:val="00694ADC"/>
    <w:rsid w:val="006976A8"/>
    <w:rsid w:val="006A07D4"/>
    <w:rsid w:val="006A1AC3"/>
    <w:rsid w:val="006A1AC9"/>
    <w:rsid w:val="006A2D1C"/>
    <w:rsid w:val="006A3031"/>
    <w:rsid w:val="006A55D4"/>
    <w:rsid w:val="006A6794"/>
    <w:rsid w:val="006B53BC"/>
    <w:rsid w:val="006B7250"/>
    <w:rsid w:val="006B7FA4"/>
    <w:rsid w:val="006C0885"/>
    <w:rsid w:val="006C0CF4"/>
    <w:rsid w:val="006C53BD"/>
    <w:rsid w:val="006C6336"/>
    <w:rsid w:val="006C6649"/>
    <w:rsid w:val="006C6EDD"/>
    <w:rsid w:val="006D17A9"/>
    <w:rsid w:val="006D1FF0"/>
    <w:rsid w:val="006D4645"/>
    <w:rsid w:val="006D6C98"/>
    <w:rsid w:val="006D71FE"/>
    <w:rsid w:val="006E1410"/>
    <w:rsid w:val="006E21EA"/>
    <w:rsid w:val="006E3CD3"/>
    <w:rsid w:val="006E44D3"/>
    <w:rsid w:val="006E4FD9"/>
    <w:rsid w:val="006F3726"/>
    <w:rsid w:val="006F596C"/>
    <w:rsid w:val="006F67AC"/>
    <w:rsid w:val="00703180"/>
    <w:rsid w:val="00705E72"/>
    <w:rsid w:val="00706404"/>
    <w:rsid w:val="007079DF"/>
    <w:rsid w:val="00710DC7"/>
    <w:rsid w:val="00712CA1"/>
    <w:rsid w:val="007159F7"/>
    <w:rsid w:val="00716775"/>
    <w:rsid w:val="007167A3"/>
    <w:rsid w:val="00716E15"/>
    <w:rsid w:val="00717E7C"/>
    <w:rsid w:val="00721E74"/>
    <w:rsid w:val="007225D5"/>
    <w:rsid w:val="00723B12"/>
    <w:rsid w:val="00723CFD"/>
    <w:rsid w:val="00727CF7"/>
    <w:rsid w:val="00730174"/>
    <w:rsid w:val="007310A5"/>
    <w:rsid w:val="007338BC"/>
    <w:rsid w:val="00733FA1"/>
    <w:rsid w:val="00740C1D"/>
    <w:rsid w:val="007432A9"/>
    <w:rsid w:val="00744290"/>
    <w:rsid w:val="00744B1C"/>
    <w:rsid w:val="0074719D"/>
    <w:rsid w:val="00750E28"/>
    <w:rsid w:val="007522C9"/>
    <w:rsid w:val="00753122"/>
    <w:rsid w:val="007538FA"/>
    <w:rsid w:val="00757F18"/>
    <w:rsid w:val="007600EC"/>
    <w:rsid w:val="00763C68"/>
    <w:rsid w:val="00764FBF"/>
    <w:rsid w:val="0077079E"/>
    <w:rsid w:val="0077341A"/>
    <w:rsid w:val="00773864"/>
    <w:rsid w:val="00773EEC"/>
    <w:rsid w:val="007767E8"/>
    <w:rsid w:val="00776D25"/>
    <w:rsid w:val="007778E4"/>
    <w:rsid w:val="007800BA"/>
    <w:rsid w:val="00780A45"/>
    <w:rsid w:val="00781508"/>
    <w:rsid w:val="00782CFA"/>
    <w:rsid w:val="007831F7"/>
    <w:rsid w:val="007833A7"/>
    <w:rsid w:val="007838F0"/>
    <w:rsid w:val="007840B1"/>
    <w:rsid w:val="00784996"/>
    <w:rsid w:val="0078606C"/>
    <w:rsid w:val="007862C9"/>
    <w:rsid w:val="00786BF8"/>
    <w:rsid w:val="007871B0"/>
    <w:rsid w:val="00787522"/>
    <w:rsid w:val="007905B3"/>
    <w:rsid w:val="00791B5C"/>
    <w:rsid w:val="00791D74"/>
    <w:rsid w:val="00793A74"/>
    <w:rsid w:val="00795AD7"/>
    <w:rsid w:val="00796BB4"/>
    <w:rsid w:val="00797411"/>
    <w:rsid w:val="0079777B"/>
    <w:rsid w:val="00797E99"/>
    <w:rsid w:val="007A3818"/>
    <w:rsid w:val="007A40FD"/>
    <w:rsid w:val="007A534E"/>
    <w:rsid w:val="007A611F"/>
    <w:rsid w:val="007A6C16"/>
    <w:rsid w:val="007B234C"/>
    <w:rsid w:val="007B2DD7"/>
    <w:rsid w:val="007B467F"/>
    <w:rsid w:val="007B5A9F"/>
    <w:rsid w:val="007B69AF"/>
    <w:rsid w:val="007B7693"/>
    <w:rsid w:val="007B7F0F"/>
    <w:rsid w:val="007B7FE4"/>
    <w:rsid w:val="007C095D"/>
    <w:rsid w:val="007C16FD"/>
    <w:rsid w:val="007C26CD"/>
    <w:rsid w:val="007C30AD"/>
    <w:rsid w:val="007C39D6"/>
    <w:rsid w:val="007C45FB"/>
    <w:rsid w:val="007C6533"/>
    <w:rsid w:val="007C6588"/>
    <w:rsid w:val="007C7F76"/>
    <w:rsid w:val="007D09B4"/>
    <w:rsid w:val="007D228E"/>
    <w:rsid w:val="007D456A"/>
    <w:rsid w:val="007D4DCE"/>
    <w:rsid w:val="007D5753"/>
    <w:rsid w:val="007D730C"/>
    <w:rsid w:val="007E113D"/>
    <w:rsid w:val="007E20D2"/>
    <w:rsid w:val="007E25CE"/>
    <w:rsid w:val="007E365E"/>
    <w:rsid w:val="007E3DCF"/>
    <w:rsid w:val="007E4C62"/>
    <w:rsid w:val="007E4EDE"/>
    <w:rsid w:val="007E5584"/>
    <w:rsid w:val="007E686A"/>
    <w:rsid w:val="007E777F"/>
    <w:rsid w:val="007E7CBA"/>
    <w:rsid w:val="007F0F60"/>
    <w:rsid w:val="007F183E"/>
    <w:rsid w:val="007F67BB"/>
    <w:rsid w:val="00800C9E"/>
    <w:rsid w:val="00803F02"/>
    <w:rsid w:val="00805E8B"/>
    <w:rsid w:val="00806BFE"/>
    <w:rsid w:val="0080778E"/>
    <w:rsid w:val="008107B0"/>
    <w:rsid w:val="00812F1B"/>
    <w:rsid w:val="00815489"/>
    <w:rsid w:val="00815849"/>
    <w:rsid w:val="00815C09"/>
    <w:rsid w:val="00816CAD"/>
    <w:rsid w:val="00816F55"/>
    <w:rsid w:val="008173DE"/>
    <w:rsid w:val="00820170"/>
    <w:rsid w:val="00821509"/>
    <w:rsid w:val="008220EB"/>
    <w:rsid w:val="00822BCF"/>
    <w:rsid w:val="008250C3"/>
    <w:rsid w:val="00826A2F"/>
    <w:rsid w:val="00833561"/>
    <w:rsid w:val="008339BE"/>
    <w:rsid w:val="008342EE"/>
    <w:rsid w:val="00835C62"/>
    <w:rsid w:val="00837E2E"/>
    <w:rsid w:val="00841985"/>
    <w:rsid w:val="00841DB6"/>
    <w:rsid w:val="00843070"/>
    <w:rsid w:val="00843F6D"/>
    <w:rsid w:val="008447CD"/>
    <w:rsid w:val="00844AC0"/>
    <w:rsid w:val="00846322"/>
    <w:rsid w:val="008469CB"/>
    <w:rsid w:val="00847352"/>
    <w:rsid w:val="00847952"/>
    <w:rsid w:val="0085045F"/>
    <w:rsid w:val="00851DD8"/>
    <w:rsid w:val="008542B9"/>
    <w:rsid w:val="00856EC7"/>
    <w:rsid w:val="008610DC"/>
    <w:rsid w:val="008619FC"/>
    <w:rsid w:val="00862DCA"/>
    <w:rsid w:val="00863B07"/>
    <w:rsid w:val="00864853"/>
    <w:rsid w:val="008748E0"/>
    <w:rsid w:val="00874DDE"/>
    <w:rsid w:val="00877857"/>
    <w:rsid w:val="00881A8A"/>
    <w:rsid w:val="00882392"/>
    <w:rsid w:val="00883195"/>
    <w:rsid w:val="00884316"/>
    <w:rsid w:val="00886658"/>
    <w:rsid w:val="00894AB7"/>
    <w:rsid w:val="00896276"/>
    <w:rsid w:val="00896A32"/>
    <w:rsid w:val="008A0B89"/>
    <w:rsid w:val="008A2D30"/>
    <w:rsid w:val="008A33AA"/>
    <w:rsid w:val="008A43BA"/>
    <w:rsid w:val="008A4D5F"/>
    <w:rsid w:val="008A6CED"/>
    <w:rsid w:val="008A7507"/>
    <w:rsid w:val="008B006C"/>
    <w:rsid w:val="008B0533"/>
    <w:rsid w:val="008B2D5D"/>
    <w:rsid w:val="008B48D5"/>
    <w:rsid w:val="008B4B7A"/>
    <w:rsid w:val="008B4E98"/>
    <w:rsid w:val="008B6696"/>
    <w:rsid w:val="008B6937"/>
    <w:rsid w:val="008C2A4E"/>
    <w:rsid w:val="008C3728"/>
    <w:rsid w:val="008C3FD8"/>
    <w:rsid w:val="008C466B"/>
    <w:rsid w:val="008C52B6"/>
    <w:rsid w:val="008C5524"/>
    <w:rsid w:val="008C6F9F"/>
    <w:rsid w:val="008C7131"/>
    <w:rsid w:val="008C7707"/>
    <w:rsid w:val="008C7927"/>
    <w:rsid w:val="008D0B85"/>
    <w:rsid w:val="008D20D8"/>
    <w:rsid w:val="008D2C32"/>
    <w:rsid w:val="008D3C40"/>
    <w:rsid w:val="008D447C"/>
    <w:rsid w:val="008D4C32"/>
    <w:rsid w:val="008D78CB"/>
    <w:rsid w:val="008D7B85"/>
    <w:rsid w:val="008E0AF8"/>
    <w:rsid w:val="008E1D22"/>
    <w:rsid w:val="008E2B6F"/>
    <w:rsid w:val="008E379A"/>
    <w:rsid w:val="008E3F12"/>
    <w:rsid w:val="008E573B"/>
    <w:rsid w:val="008E6303"/>
    <w:rsid w:val="008E6EF4"/>
    <w:rsid w:val="008E6FA7"/>
    <w:rsid w:val="008F009A"/>
    <w:rsid w:val="00902354"/>
    <w:rsid w:val="009028F8"/>
    <w:rsid w:val="0090302D"/>
    <w:rsid w:val="00903681"/>
    <w:rsid w:val="009061C9"/>
    <w:rsid w:val="0090632E"/>
    <w:rsid w:val="00911573"/>
    <w:rsid w:val="00911834"/>
    <w:rsid w:val="00912672"/>
    <w:rsid w:val="00912D83"/>
    <w:rsid w:val="0091388B"/>
    <w:rsid w:val="009144D1"/>
    <w:rsid w:val="009171FA"/>
    <w:rsid w:val="00917574"/>
    <w:rsid w:val="009200BD"/>
    <w:rsid w:val="0092097F"/>
    <w:rsid w:val="00920A32"/>
    <w:rsid w:val="00921414"/>
    <w:rsid w:val="009217D3"/>
    <w:rsid w:val="009242E0"/>
    <w:rsid w:val="00924521"/>
    <w:rsid w:val="009259A6"/>
    <w:rsid w:val="00925C90"/>
    <w:rsid w:val="00925D12"/>
    <w:rsid w:val="00926D14"/>
    <w:rsid w:val="00930447"/>
    <w:rsid w:val="00932CC3"/>
    <w:rsid w:val="009369E2"/>
    <w:rsid w:val="00940905"/>
    <w:rsid w:val="00941039"/>
    <w:rsid w:val="009430BF"/>
    <w:rsid w:val="009432A5"/>
    <w:rsid w:val="00943C42"/>
    <w:rsid w:val="0094405A"/>
    <w:rsid w:val="00945C96"/>
    <w:rsid w:val="009461FE"/>
    <w:rsid w:val="00947DF0"/>
    <w:rsid w:val="009500BF"/>
    <w:rsid w:val="00950917"/>
    <w:rsid w:val="00952888"/>
    <w:rsid w:val="00952CB3"/>
    <w:rsid w:val="0095375E"/>
    <w:rsid w:val="00954247"/>
    <w:rsid w:val="00955CCA"/>
    <w:rsid w:val="00956C9A"/>
    <w:rsid w:val="00956DA7"/>
    <w:rsid w:val="00956F0A"/>
    <w:rsid w:val="0096093E"/>
    <w:rsid w:val="0096126D"/>
    <w:rsid w:val="0096176B"/>
    <w:rsid w:val="0096267D"/>
    <w:rsid w:val="009640B1"/>
    <w:rsid w:val="00964B36"/>
    <w:rsid w:val="00965C30"/>
    <w:rsid w:val="00967DAB"/>
    <w:rsid w:val="0097075E"/>
    <w:rsid w:val="00970BF2"/>
    <w:rsid w:val="00971F23"/>
    <w:rsid w:val="00972A4F"/>
    <w:rsid w:val="00973702"/>
    <w:rsid w:val="00974003"/>
    <w:rsid w:val="00977DCB"/>
    <w:rsid w:val="009804FC"/>
    <w:rsid w:val="00980E37"/>
    <w:rsid w:val="00982D5F"/>
    <w:rsid w:val="0098408E"/>
    <w:rsid w:val="00984190"/>
    <w:rsid w:val="00985D4E"/>
    <w:rsid w:val="00986B40"/>
    <w:rsid w:val="009905BC"/>
    <w:rsid w:val="00992204"/>
    <w:rsid w:val="00993762"/>
    <w:rsid w:val="00993E7C"/>
    <w:rsid w:val="00995E0E"/>
    <w:rsid w:val="00997C30"/>
    <w:rsid w:val="009A3B72"/>
    <w:rsid w:val="009A45B9"/>
    <w:rsid w:val="009A549E"/>
    <w:rsid w:val="009A5CAC"/>
    <w:rsid w:val="009A758C"/>
    <w:rsid w:val="009B1E56"/>
    <w:rsid w:val="009B221D"/>
    <w:rsid w:val="009B2595"/>
    <w:rsid w:val="009B3398"/>
    <w:rsid w:val="009B529E"/>
    <w:rsid w:val="009C09B2"/>
    <w:rsid w:val="009C2E10"/>
    <w:rsid w:val="009C4B9F"/>
    <w:rsid w:val="009C4E98"/>
    <w:rsid w:val="009C5833"/>
    <w:rsid w:val="009C690A"/>
    <w:rsid w:val="009C7E18"/>
    <w:rsid w:val="009C7EE0"/>
    <w:rsid w:val="009D011C"/>
    <w:rsid w:val="009D073C"/>
    <w:rsid w:val="009D0CF4"/>
    <w:rsid w:val="009D64E7"/>
    <w:rsid w:val="009D6ED1"/>
    <w:rsid w:val="009E194F"/>
    <w:rsid w:val="009E1D94"/>
    <w:rsid w:val="009E2CC8"/>
    <w:rsid w:val="009E3270"/>
    <w:rsid w:val="009E51C1"/>
    <w:rsid w:val="009E51D4"/>
    <w:rsid w:val="009F266D"/>
    <w:rsid w:val="009F2E94"/>
    <w:rsid w:val="009F4244"/>
    <w:rsid w:val="009F45C7"/>
    <w:rsid w:val="009F6DC8"/>
    <w:rsid w:val="00A00425"/>
    <w:rsid w:val="00A0043D"/>
    <w:rsid w:val="00A0104A"/>
    <w:rsid w:val="00A051EE"/>
    <w:rsid w:val="00A0623E"/>
    <w:rsid w:val="00A06A7C"/>
    <w:rsid w:val="00A10074"/>
    <w:rsid w:val="00A114C5"/>
    <w:rsid w:val="00A12864"/>
    <w:rsid w:val="00A12A57"/>
    <w:rsid w:val="00A13CFA"/>
    <w:rsid w:val="00A142BE"/>
    <w:rsid w:val="00A14FE5"/>
    <w:rsid w:val="00A208A3"/>
    <w:rsid w:val="00A20C89"/>
    <w:rsid w:val="00A2170C"/>
    <w:rsid w:val="00A238D1"/>
    <w:rsid w:val="00A2392F"/>
    <w:rsid w:val="00A23CC3"/>
    <w:rsid w:val="00A244E8"/>
    <w:rsid w:val="00A261C7"/>
    <w:rsid w:val="00A302D4"/>
    <w:rsid w:val="00A3158A"/>
    <w:rsid w:val="00A32E81"/>
    <w:rsid w:val="00A35029"/>
    <w:rsid w:val="00A3514C"/>
    <w:rsid w:val="00A354B7"/>
    <w:rsid w:val="00A356C6"/>
    <w:rsid w:val="00A35732"/>
    <w:rsid w:val="00A37E5C"/>
    <w:rsid w:val="00A42C30"/>
    <w:rsid w:val="00A43915"/>
    <w:rsid w:val="00A452B2"/>
    <w:rsid w:val="00A457E4"/>
    <w:rsid w:val="00A45808"/>
    <w:rsid w:val="00A46F2C"/>
    <w:rsid w:val="00A522D8"/>
    <w:rsid w:val="00A52DD7"/>
    <w:rsid w:val="00A5317F"/>
    <w:rsid w:val="00A5450D"/>
    <w:rsid w:val="00A54D05"/>
    <w:rsid w:val="00A55985"/>
    <w:rsid w:val="00A562E2"/>
    <w:rsid w:val="00A56876"/>
    <w:rsid w:val="00A60F16"/>
    <w:rsid w:val="00A644DC"/>
    <w:rsid w:val="00A66CAC"/>
    <w:rsid w:val="00A70804"/>
    <w:rsid w:val="00A7462F"/>
    <w:rsid w:val="00A74757"/>
    <w:rsid w:val="00A77222"/>
    <w:rsid w:val="00A778DB"/>
    <w:rsid w:val="00A83D40"/>
    <w:rsid w:val="00A83F10"/>
    <w:rsid w:val="00A84E9D"/>
    <w:rsid w:val="00A85060"/>
    <w:rsid w:val="00A86182"/>
    <w:rsid w:val="00A922C9"/>
    <w:rsid w:val="00A92D11"/>
    <w:rsid w:val="00A931F3"/>
    <w:rsid w:val="00A93346"/>
    <w:rsid w:val="00A93D31"/>
    <w:rsid w:val="00A94C48"/>
    <w:rsid w:val="00A971DD"/>
    <w:rsid w:val="00AA17B6"/>
    <w:rsid w:val="00AA32CF"/>
    <w:rsid w:val="00AA5078"/>
    <w:rsid w:val="00AA7CF4"/>
    <w:rsid w:val="00AB210B"/>
    <w:rsid w:val="00AB2A04"/>
    <w:rsid w:val="00AB52F3"/>
    <w:rsid w:val="00AB6C23"/>
    <w:rsid w:val="00AB7125"/>
    <w:rsid w:val="00AB7D41"/>
    <w:rsid w:val="00AC22DC"/>
    <w:rsid w:val="00AC29C5"/>
    <w:rsid w:val="00AC2A20"/>
    <w:rsid w:val="00AC3622"/>
    <w:rsid w:val="00AC5A8A"/>
    <w:rsid w:val="00AC7A15"/>
    <w:rsid w:val="00AD0011"/>
    <w:rsid w:val="00AD028B"/>
    <w:rsid w:val="00AD0FBF"/>
    <w:rsid w:val="00AD186E"/>
    <w:rsid w:val="00AD263F"/>
    <w:rsid w:val="00AD2E91"/>
    <w:rsid w:val="00AD342D"/>
    <w:rsid w:val="00AD3B62"/>
    <w:rsid w:val="00AD3C91"/>
    <w:rsid w:val="00AD5A8C"/>
    <w:rsid w:val="00AE1D13"/>
    <w:rsid w:val="00AE1D76"/>
    <w:rsid w:val="00AE3689"/>
    <w:rsid w:val="00AE3844"/>
    <w:rsid w:val="00AE3EAD"/>
    <w:rsid w:val="00AF100A"/>
    <w:rsid w:val="00AF3923"/>
    <w:rsid w:val="00AF4265"/>
    <w:rsid w:val="00AF470C"/>
    <w:rsid w:val="00AF4981"/>
    <w:rsid w:val="00AF4F99"/>
    <w:rsid w:val="00B0130F"/>
    <w:rsid w:val="00B013CE"/>
    <w:rsid w:val="00B05E53"/>
    <w:rsid w:val="00B070B5"/>
    <w:rsid w:val="00B1226A"/>
    <w:rsid w:val="00B1353A"/>
    <w:rsid w:val="00B14690"/>
    <w:rsid w:val="00B16984"/>
    <w:rsid w:val="00B16CA3"/>
    <w:rsid w:val="00B16E27"/>
    <w:rsid w:val="00B20282"/>
    <w:rsid w:val="00B211F4"/>
    <w:rsid w:val="00B212A3"/>
    <w:rsid w:val="00B22A54"/>
    <w:rsid w:val="00B23596"/>
    <w:rsid w:val="00B250BA"/>
    <w:rsid w:val="00B27F6C"/>
    <w:rsid w:val="00B32EAF"/>
    <w:rsid w:val="00B34714"/>
    <w:rsid w:val="00B41E36"/>
    <w:rsid w:val="00B42227"/>
    <w:rsid w:val="00B455F5"/>
    <w:rsid w:val="00B4630E"/>
    <w:rsid w:val="00B47F11"/>
    <w:rsid w:val="00B47FCB"/>
    <w:rsid w:val="00B50EFE"/>
    <w:rsid w:val="00B510FF"/>
    <w:rsid w:val="00B521AE"/>
    <w:rsid w:val="00B53CBE"/>
    <w:rsid w:val="00B541BB"/>
    <w:rsid w:val="00B651FB"/>
    <w:rsid w:val="00B67735"/>
    <w:rsid w:val="00B67981"/>
    <w:rsid w:val="00B70ABE"/>
    <w:rsid w:val="00B718D3"/>
    <w:rsid w:val="00B766FC"/>
    <w:rsid w:val="00B77A70"/>
    <w:rsid w:val="00B802B8"/>
    <w:rsid w:val="00B80813"/>
    <w:rsid w:val="00B84061"/>
    <w:rsid w:val="00B851C6"/>
    <w:rsid w:val="00B853BD"/>
    <w:rsid w:val="00B87102"/>
    <w:rsid w:val="00B8733A"/>
    <w:rsid w:val="00B8764C"/>
    <w:rsid w:val="00B9006C"/>
    <w:rsid w:val="00B91133"/>
    <w:rsid w:val="00B92A99"/>
    <w:rsid w:val="00B93CE9"/>
    <w:rsid w:val="00B93E1A"/>
    <w:rsid w:val="00B93FF8"/>
    <w:rsid w:val="00B96B4F"/>
    <w:rsid w:val="00BA1113"/>
    <w:rsid w:val="00BA25DA"/>
    <w:rsid w:val="00BA31DF"/>
    <w:rsid w:val="00BA5BA3"/>
    <w:rsid w:val="00BA5EEA"/>
    <w:rsid w:val="00BA6942"/>
    <w:rsid w:val="00BB454A"/>
    <w:rsid w:val="00BB5226"/>
    <w:rsid w:val="00BB540F"/>
    <w:rsid w:val="00BB6187"/>
    <w:rsid w:val="00BB6BA0"/>
    <w:rsid w:val="00BC08A2"/>
    <w:rsid w:val="00BC1BB0"/>
    <w:rsid w:val="00BC4386"/>
    <w:rsid w:val="00BD078C"/>
    <w:rsid w:val="00BD1B84"/>
    <w:rsid w:val="00BD4D6A"/>
    <w:rsid w:val="00BD5514"/>
    <w:rsid w:val="00BD6A7B"/>
    <w:rsid w:val="00BE1475"/>
    <w:rsid w:val="00BE1705"/>
    <w:rsid w:val="00BE191B"/>
    <w:rsid w:val="00BE1CCD"/>
    <w:rsid w:val="00BE236B"/>
    <w:rsid w:val="00BE43B6"/>
    <w:rsid w:val="00BE534C"/>
    <w:rsid w:val="00BE65D5"/>
    <w:rsid w:val="00BF05F7"/>
    <w:rsid w:val="00BF0DA2"/>
    <w:rsid w:val="00BF4366"/>
    <w:rsid w:val="00BF73C9"/>
    <w:rsid w:val="00C016DA"/>
    <w:rsid w:val="00C046E6"/>
    <w:rsid w:val="00C05534"/>
    <w:rsid w:val="00C062B0"/>
    <w:rsid w:val="00C07C41"/>
    <w:rsid w:val="00C201F7"/>
    <w:rsid w:val="00C20219"/>
    <w:rsid w:val="00C20F9F"/>
    <w:rsid w:val="00C21B00"/>
    <w:rsid w:val="00C23300"/>
    <w:rsid w:val="00C2473E"/>
    <w:rsid w:val="00C266E6"/>
    <w:rsid w:val="00C26EC4"/>
    <w:rsid w:val="00C27462"/>
    <w:rsid w:val="00C309CA"/>
    <w:rsid w:val="00C34A53"/>
    <w:rsid w:val="00C34F42"/>
    <w:rsid w:val="00C44895"/>
    <w:rsid w:val="00C4504E"/>
    <w:rsid w:val="00C45273"/>
    <w:rsid w:val="00C461EE"/>
    <w:rsid w:val="00C515FF"/>
    <w:rsid w:val="00C53A07"/>
    <w:rsid w:val="00C5532C"/>
    <w:rsid w:val="00C555AE"/>
    <w:rsid w:val="00C568C8"/>
    <w:rsid w:val="00C56D6C"/>
    <w:rsid w:val="00C5744C"/>
    <w:rsid w:val="00C625C3"/>
    <w:rsid w:val="00C62E62"/>
    <w:rsid w:val="00C62EF8"/>
    <w:rsid w:val="00C65175"/>
    <w:rsid w:val="00C658F0"/>
    <w:rsid w:val="00C7199B"/>
    <w:rsid w:val="00C72353"/>
    <w:rsid w:val="00C72B5A"/>
    <w:rsid w:val="00C73264"/>
    <w:rsid w:val="00C73757"/>
    <w:rsid w:val="00C7392D"/>
    <w:rsid w:val="00C7424D"/>
    <w:rsid w:val="00C773D8"/>
    <w:rsid w:val="00C82D9E"/>
    <w:rsid w:val="00C85528"/>
    <w:rsid w:val="00C90BAC"/>
    <w:rsid w:val="00C9186B"/>
    <w:rsid w:val="00C920DB"/>
    <w:rsid w:val="00C92864"/>
    <w:rsid w:val="00C92D23"/>
    <w:rsid w:val="00C936E3"/>
    <w:rsid w:val="00C93DD6"/>
    <w:rsid w:val="00C97335"/>
    <w:rsid w:val="00C97DED"/>
    <w:rsid w:val="00CA0636"/>
    <w:rsid w:val="00CA0BE9"/>
    <w:rsid w:val="00CA2F6A"/>
    <w:rsid w:val="00CA38AB"/>
    <w:rsid w:val="00CB1A10"/>
    <w:rsid w:val="00CB3DEB"/>
    <w:rsid w:val="00CB540D"/>
    <w:rsid w:val="00CB613D"/>
    <w:rsid w:val="00CC1ED0"/>
    <w:rsid w:val="00CC25D9"/>
    <w:rsid w:val="00CC4FE9"/>
    <w:rsid w:val="00CC52C2"/>
    <w:rsid w:val="00CC5C25"/>
    <w:rsid w:val="00CC5D71"/>
    <w:rsid w:val="00CC6624"/>
    <w:rsid w:val="00CC7BA3"/>
    <w:rsid w:val="00CD1268"/>
    <w:rsid w:val="00CD355F"/>
    <w:rsid w:val="00CD3DE8"/>
    <w:rsid w:val="00CD404D"/>
    <w:rsid w:val="00CD4965"/>
    <w:rsid w:val="00CD4D7C"/>
    <w:rsid w:val="00CD6CB0"/>
    <w:rsid w:val="00CE022D"/>
    <w:rsid w:val="00CE1896"/>
    <w:rsid w:val="00CE2044"/>
    <w:rsid w:val="00CE2CF1"/>
    <w:rsid w:val="00CE4C8A"/>
    <w:rsid w:val="00CE5D37"/>
    <w:rsid w:val="00CE7C01"/>
    <w:rsid w:val="00CF1223"/>
    <w:rsid w:val="00CF31C0"/>
    <w:rsid w:val="00CF5A69"/>
    <w:rsid w:val="00D02441"/>
    <w:rsid w:val="00D0442D"/>
    <w:rsid w:val="00D05E57"/>
    <w:rsid w:val="00D07CCC"/>
    <w:rsid w:val="00D07E99"/>
    <w:rsid w:val="00D10714"/>
    <w:rsid w:val="00D12D71"/>
    <w:rsid w:val="00D153C7"/>
    <w:rsid w:val="00D15D38"/>
    <w:rsid w:val="00D17569"/>
    <w:rsid w:val="00D21683"/>
    <w:rsid w:val="00D21956"/>
    <w:rsid w:val="00D21C0E"/>
    <w:rsid w:val="00D21E65"/>
    <w:rsid w:val="00D2216F"/>
    <w:rsid w:val="00D22FFB"/>
    <w:rsid w:val="00D2338E"/>
    <w:rsid w:val="00D30F86"/>
    <w:rsid w:val="00D31F67"/>
    <w:rsid w:val="00D3276C"/>
    <w:rsid w:val="00D337C2"/>
    <w:rsid w:val="00D35E26"/>
    <w:rsid w:val="00D42DA4"/>
    <w:rsid w:val="00D42EF8"/>
    <w:rsid w:val="00D450E2"/>
    <w:rsid w:val="00D47C9C"/>
    <w:rsid w:val="00D502E4"/>
    <w:rsid w:val="00D515CD"/>
    <w:rsid w:val="00D5461E"/>
    <w:rsid w:val="00D5555B"/>
    <w:rsid w:val="00D55823"/>
    <w:rsid w:val="00D55D75"/>
    <w:rsid w:val="00D564B1"/>
    <w:rsid w:val="00D56744"/>
    <w:rsid w:val="00D636B6"/>
    <w:rsid w:val="00D64D9D"/>
    <w:rsid w:val="00D664BF"/>
    <w:rsid w:val="00D711B1"/>
    <w:rsid w:val="00D71DD9"/>
    <w:rsid w:val="00D71E67"/>
    <w:rsid w:val="00D725FB"/>
    <w:rsid w:val="00D72DAD"/>
    <w:rsid w:val="00D72DEF"/>
    <w:rsid w:val="00D74E54"/>
    <w:rsid w:val="00D759DC"/>
    <w:rsid w:val="00D76B11"/>
    <w:rsid w:val="00D7774B"/>
    <w:rsid w:val="00D81E47"/>
    <w:rsid w:val="00D85BEA"/>
    <w:rsid w:val="00D874E5"/>
    <w:rsid w:val="00D91686"/>
    <w:rsid w:val="00D9246E"/>
    <w:rsid w:val="00D92B39"/>
    <w:rsid w:val="00D940B8"/>
    <w:rsid w:val="00D95B15"/>
    <w:rsid w:val="00D97BDA"/>
    <w:rsid w:val="00DA0642"/>
    <w:rsid w:val="00DA1E0E"/>
    <w:rsid w:val="00DA381B"/>
    <w:rsid w:val="00DA4685"/>
    <w:rsid w:val="00DA6D5A"/>
    <w:rsid w:val="00DA73E0"/>
    <w:rsid w:val="00DA7AD8"/>
    <w:rsid w:val="00DB54C7"/>
    <w:rsid w:val="00DB5FB7"/>
    <w:rsid w:val="00DB773B"/>
    <w:rsid w:val="00DC1D6E"/>
    <w:rsid w:val="00DC3BEF"/>
    <w:rsid w:val="00DC3FB9"/>
    <w:rsid w:val="00DC68AF"/>
    <w:rsid w:val="00DC7D12"/>
    <w:rsid w:val="00DD21A7"/>
    <w:rsid w:val="00DD2A14"/>
    <w:rsid w:val="00DD3B8C"/>
    <w:rsid w:val="00DD43C3"/>
    <w:rsid w:val="00DD4B34"/>
    <w:rsid w:val="00DD6EBC"/>
    <w:rsid w:val="00DD76B0"/>
    <w:rsid w:val="00DD7E76"/>
    <w:rsid w:val="00DE08B1"/>
    <w:rsid w:val="00DE0DC3"/>
    <w:rsid w:val="00DE0F50"/>
    <w:rsid w:val="00DE54E3"/>
    <w:rsid w:val="00DF0C99"/>
    <w:rsid w:val="00DF15BB"/>
    <w:rsid w:val="00DF1F9D"/>
    <w:rsid w:val="00DF3AD2"/>
    <w:rsid w:val="00DF6B7B"/>
    <w:rsid w:val="00E00061"/>
    <w:rsid w:val="00E013FF"/>
    <w:rsid w:val="00E0331E"/>
    <w:rsid w:val="00E04412"/>
    <w:rsid w:val="00E054FB"/>
    <w:rsid w:val="00E068DF"/>
    <w:rsid w:val="00E0735B"/>
    <w:rsid w:val="00E07651"/>
    <w:rsid w:val="00E110D0"/>
    <w:rsid w:val="00E13DF1"/>
    <w:rsid w:val="00E141B2"/>
    <w:rsid w:val="00E147FF"/>
    <w:rsid w:val="00E162CB"/>
    <w:rsid w:val="00E169A3"/>
    <w:rsid w:val="00E22383"/>
    <w:rsid w:val="00E22E44"/>
    <w:rsid w:val="00E232F4"/>
    <w:rsid w:val="00E244ED"/>
    <w:rsid w:val="00E24DD6"/>
    <w:rsid w:val="00E30660"/>
    <w:rsid w:val="00E30956"/>
    <w:rsid w:val="00E31042"/>
    <w:rsid w:val="00E33032"/>
    <w:rsid w:val="00E34FCF"/>
    <w:rsid w:val="00E35482"/>
    <w:rsid w:val="00E357BC"/>
    <w:rsid w:val="00E37A6E"/>
    <w:rsid w:val="00E40116"/>
    <w:rsid w:val="00E40D9D"/>
    <w:rsid w:val="00E411B9"/>
    <w:rsid w:val="00E41D6F"/>
    <w:rsid w:val="00E42F86"/>
    <w:rsid w:val="00E4445B"/>
    <w:rsid w:val="00E5181B"/>
    <w:rsid w:val="00E54140"/>
    <w:rsid w:val="00E55DDB"/>
    <w:rsid w:val="00E60235"/>
    <w:rsid w:val="00E606FD"/>
    <w:rsid w:val="00E61F56"/>
    <w:rsid w:val="00E62767"/>
    <w:rsid w:val="00E62EEF"/>
    <w:rsid w:val="00E64E6B"/>
    <w:rsid w:val="00E6536F"/>
    <w:rsid w:val="00E667B6"/>
    <w:rsid w:val="00E70A7C"/>
    <w:rsid w:val="00E71F00"/>
    <w:rsid w:val="00E75042"/>
    <w:rsid w:val="00E76089"/>
    <w:rsid w:val="00E762E0"/>
    <w:rsid w:val="00E77673"/>
    <w:rsid w:val="00E77E24"/>
    <w:rsid w:val="00E80F49"/>
    <w:rsid w:val="00E8337A"/>
    <w:rsid w:val="00E83CA7"/>
    <w:rsid w:val="00E86116"/>
    <w:rsid w:val="00E86F25"/>
    <w:rsid w:val="00E90084"/>
    <w:rsid w:val="00E9188E"/>
    <w:rsid w:val="00E92E10"/>
    <w:rsid w:val="00E961F1"/>
    <w:rsid w:val="00E97997"/>
    <w:rsid w:val="00E97BE9"/>
    <w:rsid w:val="00E97D80"/>
    <w:rsid w:val="00EA2475"/>
    <w:rsid w:val="00EA26E6"/>
    <w:rsid w:val="00EA30F8"/>
    <w:rsid w:val="00EA34F6"/>
    <w:rsid w:val="00EA4817"/>
    <w:rsid w:val="00EA49FF"/>
    <w:rsid w:val="00EB1981"/>
    <w:rsid w:val="00EB498E"/>
    <w:rsid w:val="00EB5CEB"/>
    <w:rsid w:val="00EB67FF"/>
    <w:rsid w:val="00EB69C8"/>
    <w:rsid w:val="00EB75CE"/>
    <w:rsid w:val="00EC0009"/>
    <w:rsid w:val="00EC0357"/>
    <w:rsid w:val="00EC086A"/>
    <w:rsid w:val="00EC096E"/>
    <w:rsid w:val="00EC1036"/>
    <w:rsid w:val="00EC11FD"/>
    <w:rsid w:val="00EC16E4"/>
    <w:rsid w:val="00EC225B"/>
    <w:rsid w:val="00EC5425"/>
    <w:rsid w:val="00EC5973"/>
    <w:rsid w:val="00EC6D10"/>
    <w:rsid w:val="00EC7DCA"/>
    <w:rsid w:val="00ED5FD5"/>
    <w:rsid w:val="00ED70C4"/>
    <w:rsid w:val="00ED72D0"/>
    <w:rsid w:val="00ED7982"/>
    <w:rsid w:val="00ED7B36"/>
    <w:rsid w:val="00EE0CA7"/>
    <w:rsid w:val="00EE19A1"/>
    <w:rsid w:val="00EE459F"/>
    <w:rsid w:val="00EE51FF"/>
    <w:rsid w:val="00EE5513"/>
    <w:rsid w:val="00EE73AA"/>
    <w:rsid w:val="00EE74BC"/>
    <w:rsid w:val="00EE7B13"/>
    <w:rsid w:val="00EF1AEA"/>
    <w:rsid w:val="00EF3423"/>
    <w:rsid w:val="00EF3B54"/>
    <w:rsid w:val="00EF410D"/>
    <w:rsid w:val="00EF4386"/>
    <w:rsid w:val="00F01DE2"/>
    <w:rsid w:val="00F02832"/>
    <w:rsid w:val="00F028F7"/>
    <w:rsid w:val="00F02BB7"/>
    <w:rsid w:val="00F04258"/>
    <w:rsid w:val="00F10230"/>
    <w:rsid w:val="00F10249"/>
    <w:rsid w:val="00F12434"/>
    <w:rsid w:val="00F131BD"/>
    <w:rsid w:val="00F13481"/>
    <w:rsid w:val="00F1412B"/>
    <w:rsid w:val="00F14CD2"/>
    <w:rsid w:val="00F15369"/>
    <w:rsid w:val="00F15C69"/>
    <w:rsid w:val="00F16190"/>
    <w:rsid w:val="00F16F3A"/>
    <w:rsid w:val="00F1762A"/>
    <w:rsid w:val="00F21CF4"/>
    <w:rsid w:val="00F22CC2"/>
    <w:rsid w:val="00F23862"/>
    <w:rsid w:val="00F23D27"/>
    <w:rsid w:val="00F26C42"/>
    <w:rsid w:val="00F30E26"/>
    <w:rsid w:val="00F31026"/>
    <w:rsid w:val="00F32785"/>
    <w:rsid w:val="00F3299F"/>
    <w:rsid w:val="00F338EF"/>
    <w:rsid w:val="00F33957"/>
    <w:rsid w:val="00F36B15"/>
    <w:rsid w:val="00F4020E"/>
    <w:rsid w:val="00F42207"/>
    <w:rsid w:val="00F43699"/>
    <w:rsid w:val="00F44324"/>
    <w:rsid w:val="00F4639A"/>
    <w:rsid w:val="00F53436"/>
    <w:rsid w:val="00F57473"/>
    <w:rsid w:val="00F5766B"/>
    <w:rsid w:val="00F61EAA"/>
    <w:rsid w:val="00F622ED"/>
    <w:rsid w:val="00F6382B"/>
    <w:rsid w:val="00F638BD"/>
    <w:rsid w:val="00F643AA"/>
    <w:rsid w:val="00F648D2"/>
    <w:rsid w:val="00F64FD3"/>
    <w:rsid w:val="00F66F93"/>
    <w:rsid w:val="00F670E6"/>
    <w:rsid w:val="00F700E2"/>
    <w:rsid w:val="00F71A42"/>
    <w:rsid w:val="00F736C4"/>
    <w:rsid w:val="00F73E98"/>
    <w:rsid w:val="00F800F9"/>
    <w:rsid w:val="00F815A0"/>
    <w:rsid w:val="00F82758"/>
    <w:rsid w:val="00F84D1D"/>
    <w:rsid w:val="00F86351"/>
    <w:rsid w:val="00F87A3D"/>
    <w:rsid w:val="00F87BDB"/>
    <w:rsid w:val="00F927FF"/>
    <w:rsid w:val="00F92E15"/>
    <w:rsid w:val="00F95455"/>
    <w:rsid w:val="00F96E1F"/>
    <w:rsid w:val="00F96FA7"/>
    <w:rsid w:val="00F971E0"/>
    <w:rsid w:val="00F97427"/>
    <w:rsid w:val="00F97BAA"/>
    <w:rsid w:val="00FA6833"/>
    <w:rsid w:val="00FA7037"/>
    <w:rsid w:val="00FA7697"/>
    <w:rsid w:val="00FB0B8D"/>
    <w:rsid w:val="00FB18F5"/>
    <w:rsid w:val="00FB4913"/>
    <w:rsid w:val="00FB5524"/>
    <w:rsid w:val="00FB5FBD"/>
    <w:rsid w:val="00FB694A"/>
    <w:rsid w:val="00FB72B8"/>
    <w:rsid w:val="00FC198E"/>
    <w:rsid w:val="00FC43BE"/>
    <w:rsid w:val="00FC4942"/>
    <w:rsid w:val="00FC55C8"/>
    <w:rsid w:val="00FC7519"/>
    <w:rsid w:val="00FD088E"/>
    <w:rsid w:val="00FD2635"/>
    <w:rsid w:val="00FD3DEB"/>
    <w:rsid w:val="00FD7F64"/>
    <w:rsid w:val="00FE13E6"/>
    <w:rsid w:val="00FE27F7"/>
    <w:rsid w:val="00FE4888"/>
    <w:rsid w:val="00FF199D"/>
    <w:rsid w:val="00FF2675"/>
    <w:rsid w:val="00FF2C2A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7A6B9-E00D-4C65-9B77-314132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51E"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70"/>
    <w:pPr>
      <w:ind w:left="720"/>
      <w:contextualSpacing/>
    </w:pPr>
  </w:style>
  <w:style w:type="paragraph" w:styleId="NoSpacing">
    <w:name w:val="No Spacing"/>
    <w:uiPriority w:val="1"/>
    <w:qFormat/>
    <w:rsid w:val="009E3270"/>
    <w:rPr>
      <w:sz w:val="22"/>
      <w:szCs w:val="22"/>
      <w:lang w:val="en-IN" w:eastAsia="en-US"/>
    </w:rPr>
  </w:style>
  <w:style w:type="character" w:styleId="PlaceholderText">
    <w:name w:val="Placeholder Text"/>
    <w:uiPriority w:val="99"/>
    <w:semiHidden/>
    <w:rsid w:val="00B070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7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ht\OneDrive\Documents\Custom%20Office%20Templates\Assignment%202_Nishth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2_Nishtha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Chawla</dc:creator>
  <cp:keywords/>
  <cp:lastModifiedBy>Nishtha Chawla</cp:lastModifiedBy>
  <cp:revision>1</cp:revision>
  <dcterms:created xsi:type="dcterms:W3CDTF">2019-06-19T06:46:00Z</dcterms:created>
  <dcterms:modified xsi:type="dcterms:W3CDTF">2019-06-19T06:46:00Z</dcterms:modified>
</cp:coreProperties>
</file>